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8D23E3" w:rsidP="00D70D02">
      <w:r>
        <w:rPr>
          <w:noProof/>
        </w:rPr>
        <w:drawing>
          <wp:anchor distT="0" distB="0" distL="114300" distR="114300" simplePos="0" relativeHeight="251658240" behindDoc="1" locked="0" layoutInCell="1" allowOverlap="1" wp14:anchorId="147AB9FC" wp14:editId="433DA222">
            <wp:simplePos x="0" y="0"/>
            <wp:positionH relativeFrom="column">
              <wp:posOffset>-2240280</wp:posOffset>
            </wp:positionH>
            <wp:positionV relativeFrom="page">
              <wp:align>top</wp:align>
            </wp:positionV>
            <wp:extent cx="12407844" cy="69418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07844" cy="69418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762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AD0CD0" w:rsidRPr="00D86945" w:rsidRDefault="00AD0CD0" w:rsidP="00D077E9">
                                  <w:pPr>
                                    <w:pStyle w:val="Title"/>
                                  </w:pPr>
                                  <w:r>
                                    <w:t>Shore Lines</w:t>
                                  </w:r>
                                </w:p>
                                <w:p w:rsidR="00AD0CD0" w:rsidRPr="00D86945" w:rsidRDefault="00AD0CD0" w:rsidP="00D077E9">
                                  <w:pPr>
                                    <w:pStyle w:val="Title"/>
                                    <w:spacing w:after="0"/>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AD0CD0" w:rsidRPr="00D86945" w:rsidRDefault="00AD0CD0" w:rsidP="00D077E9">
                            <w:pPr>
                              <w:pStyle w:val="Title"/>
                            </w:pPr>
                            <w:r>
                              <w:t>Shore Lines</w:t>
                            </w:r>
                          </w:p>
                          <w:p w:rsidR="00AD0CD0" w:rsidRPr="00D86945" w:rsidRDefault="00AD0CD0" w:rsidP="00D077E9">
                            <w:pPr>
                              <w:pStyle w:val="Title"/>
                              <w:spacing w:after="0"/>
                            </w:pPr>
                            <w:r w:rsidRPr="00D86945">
                              <w:t>2018</w:t>
                            </w: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1619C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F7FBCC8D25104A7E89F289B2FD92C4A1"/>
              </w:placeholder>
              <w15:appearance w15:val="hidden"/>
            </w:sdt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1C32AA">
                  <w:rPr>
                    <w:rStyle w:val="SubtitleChar"/>
                    <w:b w:val="0"/>
                  </w:rPr>
                  <w:t>JUNE</w:t>
                </w:r>
                <w:r w:rsidR="008D23E3">
                  <w:rPr>
                    <w:rStyle w:val="SubtitleChar"/>
                    <w:b w:val="0"/>
                    <w:noProof/>
                  </w:rPr>
                  <w:t xml:space="preserve"> </w:t>
                </w:r>
                <w:r w:rsidR="001C32AA">
                  <w:rPr>
                    <w:rStyle w:val="SubtitleChar"/>
                    <w:b w:val="0"/>
                    <w:noProof/>
                  </w:rPr>
                  <w:t>1</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8EA238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AD0CD0" w:rsidP="00D077E9">
            <w:sdt>
              <w:sdtPr>
                <w:id w:val="-1740469667"/>
                <w:placeholder>
                  <w:docPart w:val="81FC5558185F42C2AE19D5D9653F158A"/>
                </w:placeholder>
                <w15:appearance w15:val="hidden"/>
              </w:sdtPr>
              <w:sdtContent>
                <w:r w:rsidR="008D23E3">
                  <w:t>Binary</w:t>
                </w:r>
              </w:sdtContent>
            </w:sdt>
          </w:p>
          <w:p w:rsidR="00D077E9" w:rsidRDefault="00D077E9" w:rsidP="00D077E9">
            <w:r w:rsidRPr="00B231E5">
              <w:t>Authored by:</w:t>
            </w:r>
            <w:r>
              <w:t xml:space="preserve"> </w:t>
            </w:r>
            <w:sdt>
              <w:sdtPr>
                <w:alias w:val="Your Name"/>
                <w:tag w:val="Your Name"/>
                <w:id w:val="-180584491"/>
                <w:placeholder>
                  <w:docPart w:val="DB920F354E1F4C32A6D7CB37619377AA"/>
                </w:placeholder>
                <w:dataBinding w:prefixMappings="xmlns:ns0='http://schemas.microsoft.com/office/2006/coverPageProps' " w:xpath="/ns0:CoverPageProperties[1]/ns0:CompanyFax[1]" w:storeItemID="{55AF091B-3C7A-41E3-B477-F2FDAA23CFDA}"/>
                <w15:appearance w15:val="hidden"/>
                <w:text w:multiLine="1"/>
              </w:sdtPr>
              <w:sdtContent>
                <w:r w:rsidR="008D23E3">
                  <w:t xml:space="preserve">Kristófer, Jacob, Kasper and </w:t>
                </w:r>
                <w:proofErr w:type="spellStart"/>
                <w:r w:rsidR="008D23E3">
                  <w:t>Skomantas</w:t>
                </w:r>
                <w:proofErr w:type="spellEnd"/>
              </w:sdtContent>
            </w:sdt>
          </w:p>
          <w:p w:rsidR="00D077E9" w:rsidRPr="00D86945" w:rsidRDefault="00D077E9" w:rsidP="00D077E9">
            <w:pPr>
              <w:rPr>
                <w:noProof/>
                <w:sz w:val="10"/>
                <w:szCs w:val="10"/>
              </w:rPr>
            </w:pPr>
          </w:p>
        </w:tc>
      </w:tr>
    </w:tbl>
    <w:p w:rsidR="00D077E9" w:rsidRDefault="00D077E9">
      <w:pPr>
        <w:spacing w:after="200"/>
        <w:rPr>
          <w:sz w:val="72"/>
          <w:szCs w:val="72"/>
        </w:rPr>
      </w:pPr>
      <w:r w:rsidRPr="00D967AC">
        <w:rPr>
          <w:noProof/>
        </w:rPr>
        <w:drawing>
          <wp:anchor distT="0" distB="0" distL="114300" distR="114300" simplePos="0" relativeHeight="251661312" behindDoc="0" locked="0" layoutInCell="1" allowOverlap="1" wp14:anchorId="2B05B9CB" wp14:editId="15B55AAB">
            <wp:simplePos x="0" y="0"/>
            <wp:positionH relativeFrom="column">
              <wp:posOffset>4541520</wp:posOffset>
            </wp:positionH>
            <wp:positionV relativeFrom="paragraph">
              <wp:posOffset>7425690</wp:posOffset>
            </wp:positionV>
            <wp:extent cx="2397127" cy="571500"/>
            <wp:effectExtent l="0" t="0" r="3175"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2397127" cy="571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B38D7"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A6CC6B"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r w:rsidR="00B179C6" w:rsidRPr="00057CCE">
        <w:rPr>
          <w:sz w:val="72"/>
          <w:szCs w:val="72"/>
        </w:rPr>
        <w:lastRenderedPageBreak/>
        <w:t>Table of Content</w:t>
      </w:r>
    </w:p>
    <w:p w:rsidR="00057CCE" w:rsidRDefault="00057CCE">
      <w:pPr>
        <w:spacing w:after="200"/>
        <w:rPr>
          <w:sz w:val="72"/>
          <w:szCs w:val="72"/>
        </w:rPr>
      </w:pPr>
    </w:p>
    <w:p w:rsidR="009160A9" w:rsidRPr="00555738" w:rsidRDefault="009160A9" w:rsidP="009160A9">
      <w:pPr>
        <w:pStyle w:val="Level1"/>
        <w:rPr>
          <w:rFonts w:asciiTheme="minorHAnsi" w:hAnsiTheme="minorHAnsi" w:cstheme="minorHAnsi"/>
          <w:color w:val="082A75" w:themeColor="text2"/>
          <w:sz w:val="24"/>
          <w:szCs w:val="24"/>
        </w:rPr>
      </w:pPr>
      <w:r w:rsidRPr="00555738">
        <w:rPr>
          <w:rFonts w:asciiTheme="minorHAnsi" w:hAnsiTheme="minorHAnsi" w:cstheme="minorHAnsi"/>
          <w:webHidden/>
          <w:color w:val="082A75" w:themeColor="text2"/>
          <w:sz w:val="24"/>
          <w:szCs w:val="24"/>
        </w:rPr>
        <w:t>Introduction</w:t>
      </w:r>
      <w:r w:rsidRPr="00555738">
        <w:rPr>
          <w:rFonts w:asciiTheme="minorHAnsi" w:hAnsiTheme="minorHAnsi" w:cstheme="minorHAnsi"/>
          <w:webHidden/>
          <w:color w:val="082A75" w:themeColor="text2"/>
          <w:sz w:val="24"/>
          <w:szCs w:val="24"/>
        </w:rPr>
        <w:tab/>
        <w:t>3</w:t>
      </w:r>
    </w:p>
    <w:p w:rsidR="009160A9" w:rsidRPr="00555738" w:rsidRDefault="009160A9" w:rsidP="009160A9">
      <w:pPr>
        <w:pStyle w:val="Level2"/>
        <w:rPr>
          <w:rFonts w:asciiTheme="minorHAnsi" w:hAnsiTheme="minorHAnsi" w:cstheme="minorHAnsi"/>
          <w:color w:val="082A75" w:themeColor="text2"/>
          <w:sz w:val="24"/>
          <w:szCs w:val="24"/>
        </w:rPr>
      </w:pPr>
      <w:r w:rsidRPr="00555738">
        <w:rPr>
          <w:rFonts w:asciiTheme="minorHAnsi" w:hAnsiTheme="minorHAnsi" w:cstheme="minorHAnsi"/>
          <w:webHidden/>
          <w:color w:val="082A75" w:themeColor="text2"/>
          <w:sz w:val="24"/>
          <w:szCs w:val="24"/>
        </w:rPr>
        <w:t>Background 1.1</w:t>
      </w:r>
      <w:r w:rsidRPr="00555738">
        <w:rPr>
          <w:rFonts w:asciiTheme="minorHAnsi" w:hAnsiTheme="minorHAnsi" w:cstheme="minorHAnsi"/>
          <w:webHidden/>
          <w:color w:val="082A75" w:themeColor="text2"/>
          <w:sz w:val="24"/>
          <w:szCs w:val="24"/>
        </w:rPr>
        <w:tab/>
        <w:t>3</w:t>
      </w:r>
    </w:p>
    <w:p w:rsidR="009160A9" w:rsidRPr="00555738" w:rsidRDefault="009160A9" w:rsidP="009160A9">
      <w:pPr>
        <w:pStyle w:val="Level2"/>
        <w:rPr>
          <w:rFonts w:asciiTheme="minorHAnsi" w:hAnsiTheme="minorHAnsi" w:cstheme="minorHAnsi"/>
          <w:color w:val="082A75" w:themeColor="text2"/>
          <w:sz w:val="24"/>
          <w:szCs w:val="24"/>
        </w:rPr>
      </w:pPr>
      <w:r w:rsidRPr="00555738">
        <w:rPr>
          <w:rFonts w:asciiTheme="minorHAnsi" w:hAnsiTheme="minorHAnsi" w:cstheme="minorHAnsi"/>
          <w:webHidden/>
          <w:color w:val="082A75" w:themeColor="text2"/>
          <w:sz w:val="24"/>
          <w:szCs w:val="24"/>
        </w:rPr>
        <w:t>Problem Definition 2.2</w:t>
      </w:r>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892"/>
          <w:placeholder>
            <w:docPart w:val="8DD07917775744D3AB846B57DBC20E75"/>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2"/>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079"/>
          <w:placeholder>
            <w:docPart w:val="EE66C182F197402EB9CE91E97FF15446"/>
          </w:placeholder>
          <w:temporary/>
          <w:showingPlcHdr/>
        </w:sdtPr>
        <w:sdtContent>
          <w:r w:rsidRPr="00555738">
            <w:rPr>
              <w:rFonts w:asciiTheme="minorHAnsi" w:hAnsiTheme="minorHAnsi" w:cstheme="minorHAnsi"/>
              <w:color w:val="082A75" w:themeColor="text2"/>
              <w:sz w:val="24"/>
              <w:szCs w:val="24"/>
            </w:rPr>
            <w:t>Section 1.3</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893"/>
          <w:placeholder>
            <w:docPart w:val="50B7D2D4E2FC4D11BFE9B55918724EB7"/>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1"/>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278"/>
          <w:placeholder>
            <w:docPart w:val="06957DB525E64772B6501E2D31A6AEA2"/>
          </w:placeholder>
          <w:temporary/>
          <w:showingPlcHdr/>
        </w:sdtPr>
        <w:sdtContent>
          <w:r w:rsidRPr="00555738">
            <w:rPr>
              <w:rFonts w:asciiTheme="minorHAnsi" w:hAnsiTheme="minorHAnsi" w:cstheme="minorHAnsi"/>
              <w:color w:val="082A75" w:themeColor="text2"/>
              <w:sz w:val="24"/>
              <w:szCs w:val="24"/>
            </w:rPr>
            <w:t>Chapter 2</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894"/>
          <w:placeholder>
            <w:docPart w:val="4C4106F44CAE430B9BEEBFE97C2CF773"/>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2"/>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107"/>
          <w:placeholder>
            <w:docPart w:val="27CE20F0A597498BB2E74530A49E02B7"/>
          </w:placeholder>
          <w:temporary/>
          <w:showingPlcHdr/>
        </w:sdtPr>
        <w:sdtContent>
          <w:r w:rsidRPr="00555738">
            <w:rPr>
              <w:rFonts w:asciiTheme="minorHAnsi" w:hAnsiTheme="minorHAnsi" w:cstheme="minorHAnsi"/>
              <w:color w:val="082A75" w:themeColor="text2"/>
              <w:sz w:val="24"/>
              <w:szCs w:val="24"/>
            </w:rPr>
            <w:t>Section 2.1</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895"/>
          <w:placeholder>
            <w:docPart w:val="03A9F15AB6BF41EAB404BA4E4A0109D8"/>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2"/>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135"/>
          <w:placeholder>
            <w:docPart w:val="E669BA29E3674B01B51758C2C0A5B705"/>
          </w:placeholder>
          <w:temporary/>
          <w:showingPlcHdr/>
        </w:sdtPr>
        <w:sdtContent>
          <w:r w:rsidRPr="00555738">
            <w:rPr>
              <w:rFonts w:asciiTheme="minorHAnsi" w:hAnsiTheme="minorHAnsi" w:cstheme="minorHAnsi"/>
              <w:color w:val="082A75" w:themeColor="text2"/>
              <w:sz w:val="24"/>
              <w:szCs w:val="24"/>
            </w:rPr>
            <w:t>Section 2.2</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896"/>
          <w:placeholder>
            <w:docPart w:val="312F857E49F34226995B1EBEC13F483E"/>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3"/>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163"/>
          <w:placeholder>
            <w:docPart w:val="7731E28AB84242DC96E16B67D31AB318"/>
          </w:placeholder>
          <w:temporary/>
          <w:showingPlcHdr/>
        </w:sdtPr>
        <w:sdtContent>
          <w:r w:rsidRPr="00555738">
            <w:rPr>
              <w:rFonts w:asciiTheme="minorHAnsi" w:hAnsiTheme="minorHAnsi" w:cstheme="minorHAnsi"/>
              <w:color w:val="082A75" w:themeColor="text2"/>
              <w:sz w:val="24"/>
              <w:szCs w:val="24"/>
            </w:rPr>
            <w:t>Subsection 2.2.a</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897"/>
          <w:placeholder>
            <w:docPart w:val="F73A38B6D6E54D34B7EB680FCA6E6F0E"/>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3"/>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192"/>
          <w:placeholder>
            <w:docPart w:val="5E855019873640329DA2DFB5354B4388"/>
          </w:placeholder>
          <w:temporary/>
          <w:showingPlcHdr/>
        </w:sdtPr>
        <w:sdtContent>
          <w:r w:rsidRPr="00555738">
            <w:rPr>
              <w:rFonts w:asciiTheme="minorHAnsi" w:hAnsiTheme="minorHAnsi" w:cstheme="minorHAnsi"/>
              <w:color w:val="082A75" w:themeColor="text2"/>
              <w:sz w:val="24"/>
              <w:szCs w:val="24"/>
            </w:rPr>
            <w:t>Subsection 2.2.b</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898"/>
          <w:placeholder>
            <w:docPart w:val="8DAA7079F01A4DA29C19F1E34CBB36BD"/>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3"/>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221"/>
          <w:placeholder>
            <w:docPart w:val="9EE80456465D4FE980FA484585A995D7"/>
          </w:placeholder>
          <w:temporary/>
          <w:showingPlcHdr/>
        </w:sdtPr>
        <w:sdtContent>
          <w:r w:rsidRPr="00555738">
            <w:rPr>
              <w:rFonts w:asciiTheme="minorHAnsi" w:hAnsiTheme="minorHAnsi" w:cstheme="minorHAnsi"/>
              <w:color w:val="082A75" w:themeColor="text2"/>
              <w:sz w:val="24"/>
              <w:szCs w:val="24"/>
            </w:rPr>
            <w:t>Subsection 2.2.c</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899"/>
          <w:placeholder>
            <w:docPart w:val="CE89F119AD184F11807CB69FE0C7DD04"/>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2"/>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250"/>
          <w:placeholder>
            <w:docPart w:val="176F5B3BF3C4425EA62AF85F5DCF77EE"/>
          </w:placeholder>
          <w:temporary/>
          <w:showingPlcHdr/>
        </w:sdtPr>
        <w:sdtContent>
          <w:r w:rsidRPr="00555738">
            <w:rPr>
              <w:rFonts w:asciiTheme="minorHAnsi" w:hAnsiTheme="minorHAnsi" w:cstheme="minorHAnsi"/>
              <w:color w:val="082A75" w:themeColor="text2"/>
              <w:sz w:val="24"/>
              <w:szCs w:val="24"/>
            </w:rPr>
            <w:t>Section 2.3</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900"/>
          <w:placeholder>
            <w:docPart w:val="5669648C45D84756820F75B9173ACCA6"/>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1"/>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306"/>
          <w:placeholder>
            <w:docPart w:val="66F3E90A1DF642DCB8F8C68356B0052F"/>
          </w:placeholder>
          <w:temporary/>
          <w:showingPlcHdr/>
        </w:sdtPr>
        <w:sdtContent>
          <w:r w:rsidRPr="00555738">
            <w:rPr>
              <w:rFonts w:asciiTheme="minorHAnsi" w:hAnsiTheme="minorHAnsi" w:cstheme="minorHAnsi"/>
              <w:color w:val="082A75" w:themeColor="text2"/>
              <w:sz w:val="24"/>
              <w:szCs w:val="24"/>
            </w:rPr>
            <w:t>Chapter 3</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901"/>
          <w:placeholder>
            <w:docPart w:val="D93FAC7F289B4C60B8B8AE2669789263"/>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2"/>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334"/>
          <w:placeholder>
            <w:docPart w:val="4912AF3B837A4C3C94AEC2467988183C"/>
          </w:placeholder>
          <w:temporary/>
          <w:showingPlcHdr/>
        </w:sdtPr>
        <w:sdtContent>
          <w:r w:rsidRPr="00555738">
            <w:rPr>
              <w:rFonts w:asciiTheme="minorHAnsi" w:hAnsiTheme="minorHAnsi" w:cstheme="minorHAnsi"/>
              <w:color w:val="082A75" w:themeColor="text2"/>
              <w:sz w:val="24"/>
              <w:szCs w:val="24"/>
            </w:rPr>
            <w:t>Section 3.1</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902"/>
          <w:placeholder>
            <w:docPart w:val="845DE003EBFA48A58462905834E4C2B0"/>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2"/>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362"/>
          <w:placeholder>
            <w:docPart w:val="78E84BC1CFB64DD685EC1657808C9E75"/>
          </w:placeholder>
          <w:temporary/>
          <w:showingPlcHdr/>
        </w:sdtPr>
        <w:sdtContent>
          <w:r w:rsidRPr="00555738">
            <w:rPr>
              <w:rFonts w:asciiTheme="minorHAnsi" w:hAnsiTheme="minorHAnsi" w:cstheme="minorHAnsi"/>
              <w:color w:val="082A75" w:themeColor="text2"/>
              <w:sz w:val="24"/>
              <w:szCs w:val="24"/>
            </w:rPr>
            <w:t>Section 3.2</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903"/>
          <w:placeholder>
            <w:docPart w:val="340EF098EAD04DB2B2E7C7380E5D21AE"/>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2"/>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390"/>
          <w:placeholder>
            <w:docPart w:val="75AD902E45B64C93AC62C7AE0E832A0E"/>
          </w:placeholder>
          <w:temporary/>
          <w:showingPlcHdr/>
        </w:sdtPr>
        <w:sdtContent>
          <w:r w:rsidRPr="00555738">
            <w:rPr>
              <w:rFonts w:asciiTheme="minorHAnsi" w:hAnsiTheme="minorHAnsi" w:cstheme="minorHAnsi"/>
              <w:color w:val="082A75" w:themeColor="text2"/>
              <w:sz w:val="24"/>
              <w:szCs w:val="24"/>
            </w:rPr>
            <w:t>Section 3.3</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904"/>
          <w:placeholder>
            <w:docPart w:val="5853EF25CE054F0F9D84E89428C34112"/>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3"/>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418"/>
          <w:placeholder>
            <w:docPart w:val="CF04477696084DDAB29BA2F501AB4FAC"/>
          </w:placeholder>
          <w:temporary/>
          <w:showingPlcHdr/>
        </w:sdtPr>
        <w:sdtContent>
          <w:r w:rsidRPr="00555738">
            <w:rPr>
              <w:rFonts w:asciiTheme="minorHAnsi" w:hAnsiTheme="minorHAnsi" w:cstheme="minorHAnsi"/>
              <w:color w:val="082A75" w:themeColor="text2"/>
              <w:sz w:val="24"/>
              <w:szCs w:val="24"/>
            </w:rPr>
            <w:t>Subsection 3.3.a</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905"/>
          <w:placeholder>
            <w:docPart w:val="8BCE31D79B51493FBA4A8E03DAA79487"/>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3"/>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447"/>
          <w:placeholder>
            <w:docPart w:val="8F690028C4EE4AC0BAC191572BB966F7"/>
          </w:placeholder>
          <w:temporary/>
          <w:showingPlcHdr/>
        </w:sdtPr>
        <w:sdtContent>
          <w:r w:rsidRPr="00555738">
            <w:rPr>
              <w:rFonts w:asciiTheme="minorHAnsi" w:hAnsiTheme="minorHAnsi" w:cstheme="minorHAnsi"/>
              <w:color w:val="082A75" w:themeColor="text2"/>
              <w:sz w:val="24"/>
              <w:szCs w:val="24"/>
            </w:rPr>
            <w:t>Subsection 3.3.b</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906"/>
          <w:placeholder>
            <w:docPart w:val="B1F7DB9C622C4E96BE22BE7582F4F9D1"/>
          </w:placeholder>
          <w:temporary/>
          <w:showingPlcHdr/>
        </w:sdtPr>
        <w:sdtContent>
          <w:r w:rsidRPr="00555738">
            <w:rPr>
              <w:rFonts w:asciiTheme="minorHAnsi" w:hAnsiTheme="minorHAnsi" w:cstheme="minorHAnsi"/>
              <w:webHidden/>
              <w:color w:val="082A75" w:themeColor="text2"/>
              <w:sz w:val="24"/>
              <w:szCs w:val="24"/>
            </w:rPr>
            <w:t>#</w:t>
          </w:r>
        </w:sdtContent>
      </w:sdt>
    </w:p>
    <w:p w:rsidR="009160A9" w:rsidRPr="00555738" w:rsidRDefault="009160A9" w:rsidP="009160A9">
      <w:pPr>
        <w:pStyle w:val="Level3"/>
        <w:rPr>
          <w:rFonts w:asciiTheme="minorHAnsi" w:hAnsiTheme="minorHAnsi" w:cstheme="minorHAnsi"/>
          <w:color w:val="082A75" w:themeColor="text2"/>
          <w:sz w:val="24"/>
          <w:szCs w:val="24"/>
        </w:rPr>
      </w:pPr>
      <w:sdt>
        <w:sdtPr>
          <w:rPr>
            <w:rFonts w:asciiTheme="minorHAnsi" w:hAnsiTheme="minorHAnsi" w:cstheme="minorHAnsi"/>
            <w:webHidden/>
            <w:color w:val="082A75" w:themeColor="text2"/>
            <w:sz w:val="24"/>
            <w:szCs w:val="24"/>
          </w:rPr>
          <w:id w:val="371947476"/>
          <w:placeholder>
            <w:docPart w:val="6863EC52257A4D858C53005E16F767FC"/>
          </w:placeholder>
          <w:temporary/>
          <w:showingPlcHdr/>
        </w:sdtPr>
        <w:sdtContent>
          <w:r w:rsidRPr="00555738">
            <w:rPr>
              <w:rFonts w:asciiTheme="minorHAnsi" w:hAnsiTheme="minorHAnsi" w:cstheme="minorHAnsi"/>
              <w:color w:val="082A75" w:themeColor="text2"/>
              <w:sz w:val="24"/>
              <w:szCs w:val="24"/>
            </w:rPr>
            <w:t>Subsection 3.3.c</w:t>
          </w:r>
        </w:sdtContent>
      </w:sdt>
      <w:r w:rsidRPr="00555738">
        <w:rPr>
          <w:rFonts w:asciiTheme="minorHAnsi" w:hAnsiTheme="minorHAnsi" w:cstheme="minorHAnsi"/>
          <w:webHidden/>
          <w:color w:val="082A75" w:themeColor="text2"/>
          <w:sz w:val="24"/>
          <w:szCs w:val="24"/>
        </w:rPr>
        <w:tab/>
      </w:r>
      <w:sdt>
        <w:sdtPr>
          <w:rPr>
            <w:rFonts w:asciiTheme="minorHAnsi" w:hAnsiTheme="minorHAnsi" w:cstheme="minorHAnsi"/>
            <w:webHidden/>
            <w:color w:val="082A75" w:themeColor="text2"/>
            <w:sz w:val="24"/>
            <w:szCs w:val="24"/>
          </w:rPr>
          <w:id w:val="371946907"/>
          <w:placeholder>
            <w:docPart w:val="8AAB550FE27046F0AF54A6A69E276C5D"/>
          </w:placeholder>
          <w:temporary/>
          <w:showingPlcHdr/>
        </w:sdtPr>
        <w:sdtContent>
          <w:r w:rsidRPr="00555738">
            <w:rPr>
              <w:rFonts w:asciiTheme="minorHAnsi" w:hAnsiTheme="minorHAnsi" w:cstheme="minorHAnsi"/>
              <w:webHidden/>
              <w:color w:val="082A75" w:themeColor="text2"/>
              <w:sz w:val="24"/>
              <w:szCs w:val="24"/>
            </w:rPr>
            <w:t>#</w:t>
          </w:r>
        </w:sdtContent>
      </w:sdt>
    </w:p>
    <w:p w:rsidR="00057CCE" w:rsidRDefault="009160A9" w:rsidP="009160A9">
      <w:pPr>
        <w:pStyle w:val="Heading1"/>
      </w:pPr>
      <w:r>
        <w:lastRenderedPageBreak/>
        <w:t xml:space="preserve"> </w:t>
      </w:r>
      <w:r w:rsidR="00057CCE">
        <w:t>Introduction</w:t>
      </w:r>
    </w:p>
    <w:tbl>
      <w:tblPr>
        <w:tblW w:w="9999" w:type="dxa"/>
        <w:tblInd w:w="40" w:type="dxa"/>
        <w:tblCellMar>
          <w:left w:w="0" w:type="dxa"/>
          <w:right w:w="0" w:type="dxa"/>
        </w:tblCellMar>
        <w:tblLook w:val="0000" w:firstRow="0" w:lastRow="0" w:firstColumn="0" w:lastColumn="0" w:noHBand="0" w:noVBand="0"/>
      </w:tblPr>
      <w:tblGrid>
        <w:gridCol w:w="9999"/>
      </w:tblGrid>
      <w:tr w:rsidR="00057CCE" w:rsidTr="00AD0CD0">
        <w:trPr>
          <w:trHeight w:val="3546"/>
        </w:trPr>
        <w:tc>
          <w:tcPr>
            <w:tcW w:w="9999" w:type="dxa"/>
          </w:tcPr>
          <w:sdt>
            <w:sdtPr>
              <w:id w:val="1660650702"/>
              <w:placeholder>
                <w:docPart w:val="9FBFCD1AC26B4B32AFAB0425188BE323"/>
              </w:placeholder>
              <w15:dataBinding w:prefixMappings="xmlns:ns0='http://schemas.microsoft.com/temp/samples' " w:xpath="/ns0:employees[1]/ns0:employee[1]/ns0:CompanyName[1]" w:storeItemID="{00000000-0000-0000-0000-000000000000}"/>
              <w15:appearance w15:val="hidden"/>
            </w:sdtPr>
            <w:sdtContent>
              <w:p w:rsidR="00057CCE" w:rsidRDefault="00057CCE" w:rsidP="00C30ABC">
                <w:pPr>
                  <w:pStyle w:val="Heading2"/>
                </w:pPr>
                <w:r>
                  <w:t>Background</w:t>
                </w:r>
                <w:r w:rsidR="00634C70">
                  <w:t xml:space="preserve"> 1.1</w:t>
                </w:r>
              </w:p>
            </w:sdtContent>
          </w:sdt>
          <w:p w:rsidR="00057CCE" w:rsidRDefault="00057CCE" w:rsidP="00057CCE">
            <w:r>
              <w:rPr>
                <w:b w:val="0"/>
                <w:szCs w:val="28"/>
              </w:rPr>
              <w:t xml:space="preserve">     </w:t>
            </w:r>
            <w:r w:rsidRPr="00057CCE">
              <w:rPr>
                <w:b w:val="0"/>
                <w:szCs w:val="28"/>
              </w:rPr>
              <w:t>This project consisted of using SCRUM, a framework that allows</w:t>
            </w:r>
            <w:r w:rsidR="00C30ABC">
              <w:rPr>
                <w:b w:val="0"/>
                <w:szCs w:val="28"/>
              </w:rPr>
              <w:t xml:space="preserve"> a</w:t>
            </w:r>
            <w:r w:rsidRPr="00057CCE">
              <w:rPr>
                <w:b w:val="0"/>
                <w:szCs w:val="28"/>
              </w:rPr>
              <w:t xml:space="preserve"> team such as ours to effectively and productively collaborate on a complex </w:t>
            </w:r>
            <w:r w:rsidR="00C30ABC">
              <w:rPr>
                <w:b w:val="0"/>
                <w:szCs w:val="28"/>
              </w:rPr>
              <w:t>system</w:t>
            </w:r>
            <w:r w:rsidRPr="00057CCE">
              <w:rPr>
                <w:b w:val="0"/>
                <w:szCs w:val="28"/>
              </w:rPr>
              <w:t xml:space="preserve"> such as the assignment we were given by EASV teachers. It allowed us to organize our time and helped every member to evaluate the amount of time each operation would take. It gave the members a better insight in to a more professional environment with a good team structure, time management and overview of the amount of work each member has contributed. </w:t>
            </w:r>
            <w:r w:rsidR="008B5235">
              <w:rPr>
                <w:b w:val="0"/>
                <w:szCs w:val="28"/>
              </w:rPr>
              <w:t xml:space="preserve"> </w:t>
            </w:r>
          </w:p>
        </w:tc>
      </w:tr>
      <w:tr w:rsidR="00057CCE" w:rsidTr="00AD0CD0">
        <w:trPr>
          <w:trHeight w:val="1899"/>
        </w:trPr>
        <w:tc>
          <w:tcPr>
            <w:tcW w:w="9999" w:type="dxa"/>
            <w:shd w:val="clear" w:color="auto" w:fill="F2F2F2" w:themeFill="background1" w:themeFillShade="F2"/>
            <w:vAlign w:val="center"/>
          </w:tcPr>
          <w:p w:rsidR="00057CCE" w:rsidRPr="00DF027C" w:rsidRDefault="00057CCE" w:rsidP="00AD0CD0">
            <w:pPr>
              <w:pStyle w:val="EmphasisText"/>
              <w:jc w:val="center"/>
            </w:pPr>
            <w:r>
              <w:rPr>
                <w:noProof/>
              </w:rPr>
              <mc:AlternateContent>
                <mc:Choice Requires="wps">
                  <w:drawing>
                    <wp:inline distT="0" distB="0" distL="0" distR="0" wp14:anchorId="609A1A02" wp14:editId="12E4ACE0">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AD0CD0" w:rsidRPr="00D11045" w:rsidRDefault="00AD0CD0" w:rsidP="00057CCE">
                                  <w:pPr>
                                    <w:jc w:val="center"/>
                                    <w:rPr>
                                      <w:i/>
                                      <w:sz w:val="36"/>
                                      <w:szCs w:val="36"/>
                                    </w:rPr>
                                  </w:pPr>
                                  <w:r>
                                    <w:rPr>
                                      <w:i/>
                                      <w:sz w:val="36"/>
                                      <w:szCs w:val="36"/>
                                    </w:rPr>
                                    <w:t>“</w:t>
                                  </w:r>
                                  <w:r w:rsidRPr="00D11045">
                                    <w:rPr>
                                      <w:i/>
                                      <w:sz w:val="36"/>
                                      <w:szCs w:val="36"/>
                                    </w:rPr>
                                    <w:t>It gave the members a better insight in to a more professional environment with a good team structure</w:t>
                                  </w:r>
                                  <w:r>
                                    <w:rPr>
                                      <w:i/>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9A1A02"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rsidR="00AD0CD0" w:rsidRPr="00D11045" w:rsidRDefault="00AD0CD0" w:rsidP="00057CCE">
                            <w:pPr>
                              <w:jc w:val="center"/>
                              <w:rPr>
                                <w:i/>
                                <w:sz w:val="36"/>
                                <w:szCs w:val="36"/>
                              </w:rPr>
                            </w:pPr>
                            <w:r>
                              <w:rPr>
                                <w:i/>
                                <w:sz w:val="36"/>
                                <w:szCs w:val="36"/>
                              </w:rPr>
                              <w:t>“</w:t>
                            </w:r>
                            <w:r w:rsidRPr="00D11045">
                              <w:rPr>
                                <w:i/>
                                <w:sz w:val="36"/>
                                <w:szCs w:val="36"/>
                              </w:rPr>
                              <w:t>It gave the members a better insight in to a more professional environment with a good team structure</w:t>
                            </w:r>
                            <w:r>
                              <w:rPr>
                                <w:i/>
                                <w:sz w:val="36"/>
                                <w:szCs w:val="36"/>
                              </w:rPr>
                              <w:t>”</w:t>
                            </w:r>
                          </w:p>
                        </w:txbxContent>
                      </v:textbox>
                      <w10:anchorlock/>
                    </v:shape>
                  </w:pict>
                </mc:Fallback>
              </mc:AlternateContent>
            </w:r>
          </w:p>
        </w:tc>
      </w:tr>
      <w:tr w:rsidR="00057CCE" w:rsidTr="00AD0CD0">
        <w:trPr>
          <w:trHeight w:val="5931"/>
        </w:trPr>
        <w:tc>
          <w:tcPr>
            <w:tcW w:w="9999" w:type="dxa"/>
          </w:tcPr>
          <w:p w:rsidR="00912734" w:rsidRDefault="008B5235" w:rsidP="00AD0CD0">
            <w:pPr>
              <w:pStyle w:val="Content"/>
            </w:pPr>
            <w:r>
              <w:t>The company SHORELINE cooperated with the teachers and helped forming the standard of what the company expected from the project, participated in SCRUM meeting as well to give feedback and ask question regarding the program</w:t>
            </w:r>
            <w:r w:rsidR="00524BD9">
              <w:t xml:space="preserve"> features/GUI </w:t>
            </w:r>
            <w:r>
              <w:t>that was presented during the meetings.</w:t>
            </w:r>
            <w:r w:rsidR="009757EF">
              <w:t xml:space="preserve"> </w:t>
            </w:r>
          </w:p>
          <w:p w:rsidR="008A162E" w:rsidRDefault="008A162E" w:rsidP="008A162E">
            <w:pPr>
              <w:pStyle w:val="Content"/>
            </w:pPr>
            <w:r>
              <w:t xml:space="preserve">     The assignment we were given was to create a program that would convert files such as XML, XLSX and CSV in to JSON files, so it could be used with SHORELINE web platform/system, which reads only JSON formatted files.  The program had to have a way for the user to customize the configuration on how the data would be converted, including checking if data that is being imported is valid and a form of traceability to track what each user did, when the user did it and errors that would display what went wrong with the conversion. </w:t>
            </w:r>
          </w:p>
          <w:p w:rsidR="00C30ABC" w:rsidRPr="00C30ABC" w:rsidRDefault="00C30ABC" w:rsidP="008A162E">
            <w:pPr>
              <w:pStyle w:val="Content"/>
            </w:pPr>
            <w:r>
              <w:t xml:space="preserve">     </w:t>
            </w:r>
            <w:r w:rsidRPr="00C30ABC">
              <w:t xml:space="preserve">Binary group agreed on using a login feature where the user would login with given username and password, this way the program could trace each user, what they did and when.  All this information would be displayed in the log window, where users can see the error if there was any.   The main functionality of the program is to convert file types XLSX and CSV in to JSON format, allow users to interact with the program simultaneously to the conversion, pause, stop and resume the task.  </w:t>
            </w:r>
            <w:r w:rsidR="00524BD9">
              <w:t xml:space="preserve">The program was to be written using JavaFX </w:t>
            </w:r>
            <w:r w:rsidR="002F4A38">
              <w:t xml:space="preserve">and SQL database to store relevant data. </w:t>
            </w:r>
          </w:p>
          <w:sdt>
            <w:sdtPr>
              <w:id w:val="184940950"/>
              <w:placeholder>
                <w:docPart w:val="75FEA8766A8D4FB598E67E51F48496EF"/>
              </w:placeholder>
              <w15:dataBinding w:prefixMappings="xmlns:ns0='http://schemas.microsoft.com/temp/samples' " w:xpath="/ns0:employees[1]/ns0:employee[1]/ns0:CompanyName[1]" w:storeItemID="{00000000-0000-0000-0000-000000000000}"/>
              <w15:appearance w15:val="hidden"/>
            </w:sdtPr>
            <w:sdtEndPr>
              <w:rPr>
                <w:rFonts w:ascii="Times New Roman" w:eastAsia="Times New Roman" w:hAnsi="Times New Roman" w:cs="Times New Roman"/>
                <w:color w:val="auto"/>
                <w:sz w:val="24"/>
                <w:szCs w:val="24"/>
              </w:rPr>
            </w:sdtEndPr>
            <w:sdtContent>
              <w:p w:rsidR="00B64287" w:rsidRDefault="00634C70" w:rsidP="00634C70">
                <w:pPr>
                  <w:pStyle w:val="Heading2"/>
                </w:pPr>
                <w:r>
                  <w:t>Problem Definition 1.2</w:t>
                </w:r>
              </w:p>
              <w:p w:rsidR="001C32AA" w:rsidRPr="009079A1" w:rsidRDefault="001C32AA" w:rsidP="001C32AA">
                <w:pPr>
                  <w:shd w:val="clear" w:color="auto" w:fill="FFFFFF"/>
                  <w:spacing w:line="330" w:lineRule="atLeast"/>
                  <w:outlineLvl w:val="3"/>
                  <w:rPr>
                    <w:rFonts w:cstheme="minorHAnsi"/>
                    <w:i/>
                    <w:color w:val="3592CF" w:themeColor="accent2"/>
                    <w:szCs w:val="28"/>
                  </w:rPr>
                </w:pPr>
                <w:r w:rsidRPr="009079A1">
                  <w:rPr>
                    <w:rFonts w:cstheme="minorHAnsi"/>
                    <w:b w:val="0"/>
                    <w:i/>
                    <w:color w:val="3592CF" w:themeColor="accent2"/>
                    <w:sz w:val="22"/>
                  </w:rPr>
                  <w:t>“</w:t>
                </w:r>
                <w:r w:rsidRPr="005F08FC">
                  <w:rPr>
                    <w:rFonts w:cstheme="minorHAnsi"/>
                    <w:b w:val="0"/>
                    <w:i/>
                    <w:color w:val="3592CF" w:themeColor="accent2"/>
                    <w:sz w:val="22"/>
                  </w:rPr>
                  <w:t>Shoreline provides web based, user-friendly, verified and proven simulation software and consulting for the offshore wind industry</w:t>
                </w:r>
                <w:r w:rsidRPr="009079A1">
                  <w:rPr>
                    <w:rFonts w:cstheme="minorHAnsi"/>
                    <w:b w:val="0"/>
                    <w:i/>
                    <w:color w:val="3592CF" w:themeColor="accent2"/>
                    <w:sz w:val="22"/>
                  </w:rPr>
                  <w:t xml:space="preserve">.  </w:t>
                </w:r>
                <w:bookmarkStart w:id="0" w:name="_GoBack"/>
                <w:bookmarkEnd w:id="0"/>
                <w:r w:rsidRPr="009079A1">
                  <w:rPr>
                    <w:rFonts w:cstheme="minorHAnsi"/>
                    <w:b w:val="0"/>
                    <w:i/>
                    <w:color w:val="3592CF" w:themeColor="accent2"/>
                    <w:sz w:val="22"/>
                  </w:rPr>
                  <w:t>Shoreline conducts a wide range of simulations. A lot of the data for the simulations are done based on data coming from other platforms/systems</w:t>
                </w:r>
                <w:r w:rsidR="009079A1" w:rsidRPr="009079A1">
                  <w:rPr>
                    <w:rFonts w:cstheme="minorHAnsi"/>
                    <w:b w:val="0"/>
                    <w:i/>
                    <w:color w:val="3592CF" w:themeColor="accent2"/>
                    <w:sz w:val="22"/>
                  </w:rPr>
                  <w:t>”.</w:t>
                </w:r>
              </w:p>
              <w:p w:rsidR="009079A1" w:rsidRDefault="00D404B7" w:rsidP="00EB3AD5">
                <w:pPr>
                  <w:pStyle w:val="Content"/>
                </w:pPr>
                <w:r w:rsidRPr="009079A1">
                  <w:t xml:space="preserve">Shoreline works with various companies around the world, they simulate data, construction cost, </w:t>
                </w:r>
                <w:r w:rsidR="009079A1" w:rsidRPr="009079A1">
                  <w:t xml:space="preserve">consulting services and overall analysis of lifecycle for the wind turbines.   This helps the companies to avoid additional cost and utilize energy more efficiently.  </w:t>
                </w:r>
                <w:r w:rsidR="009079A1" w:rsidRPr="009079A1">
                  <w:t xml:space="preserve">Shoreline needs a tool that can migrate/convert data from a range of platforms, to their own web-platform.  </w:t>
                </w:r>
                <w:r w:rsidR="00FD57C2" w:rsidRPr="00FD57C2">
                  <w:t xml:space="preserve">This will save a lot of time and resources as opposed to having to manually </w:t>
                </w:r>
                <w:r w:rsidR="00513542">
                  <w:t>go</w:t>
                </w:r>
                <w:r w:rsidR="00FD57C2" w:rsidRPr="00FD57C2">
                  <w:t xml:space="preserve"> through all the data and import in to their</w:t>
                </w:r>
                <w:r w:rsidR="00513542">
                  <w:t xml:space="preserve"> own</w:t>
                </w:r>
                <w:r w:rsidR="00FD57C2" w:rsidRPr="00FD57C2">
                  <w:t xml:space="preserve"> system.   </w:t>
                </w:r>
              </w:p>
              <w:p w:rsidR="007F2547" w:rsidRDefault="007F2547" w:rsidP="009079A1">
                <w:pPr>
                  <w:shd w:val="clear" w:color="auto" w:fill="FFFFFF"/>
                  <w:spacing w:line="330" w:lineRule="atLeast"/>
                  <w:outlineLvl w:val="3"/>
                  <w:rPr>
                    <w:rFonts w:cstheme="minorHAnsi"/>
                    <w:b w:val="0"/>
                    <w:color w:val="3592CF" w:themeColor="accent2"/>
                    <w:szCs w:val="28"/>
                  </w:rPr>
                </w:pPr>
              </w:p>
              <w:p w:rsidR="007F2547" w:rsidRPr="00FD57C2" w:rsidRDefault="007F2547" w:rsidP="009079A1">
                <w:pPr>
                  <w:shd w:val="clear" w:color="auto" w:fill="FFFFFF"/>
                  <w:spacing w:line="330" w:lineRule="atLeast"/>
                  <w:outlineLvl w:val="3"/>
                  <w:rPr>
                    <w:rFonts w:cstheme="minorHAnsi"/>
                    <w:b w:val="0"/>
                    <w:color w:val="3592CF" w:themeColor="accent2"/>
                    <w:szCs w:val="28"/>
                  </w:rPr>
                </w:pPr>
                <w:r>
                  <w:rPr>
                    <w:rFonts w:cstheme="minorHAnsi"/>
                    <w:b w:val="0"/>
                    <w:noProof/>
                    <w:color w:val="3592CF" w:themeColor="accent2"/>
                    <w:szCs w:val="28"/>
                  </w:rPr>
                  <w:drawing>
                    <wp:inline distT="0" distB="0" distL="0" distR="0">
                      <wp:extent cx="6309360"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blemstatementpic.png"/>
                              <pic:cNvPicPr/>
                            </pic:nvPicPr>
                            <pic:blipFill>
                              <a:blip r:embed="rId9">
                                <a:extLst>
                                  <a:ext uri="{28A0092B-C50C-407E-A947-70E740481C1C}">
                                    <a14:useLocalDpi xmlns:a14="http://schemas.microsoft.com/office/drawing/2010/main" val="0"/>
                                  </a:ext>
                                </a:extLst>
                              </a:blip>
                              <a:stretch>
                                <a:fillRect/>
                              </a:stretch>
                            </pic:blipFill>
                            <pic:spPr>
                              <a:xfrm>
                                <a:off x="0" y="0"/>
                                <a:ext cx="6309360" cy="1714500"/>
                              </a:xfrm>
                              <a:prstGeom prst="rect">
                                <a:avLst/>
                              </a:prstGeom>
                            </pic:spPr>
                          </pic:pic>
                        </a:graphicData>
                      </a:graphic>
                    </wp:inline>
                  </w:drawing>
                </w:r>
              </w:p>
              <w:p w:rsidR="00634C70" w:rsidRPr="00D404B7" w:rsidRDefault="00634C70" w:rsidP="001C32AA">
                <w:pPr>
                  <w:pStyle w:val="NormalWeb"/>
                  <w:shd w:val="clear" w:color="auto" w:fill="FFFFFF"/>
                  <w:spacing w:before="0" w:beforeAutospacing="0"/>
                  <w:rPr>
                    <w:rFonts w:asciiTheme="minorHAnsi" w:hAnsiTheme="minorHAnsi" w:cstheme="minorHAnsi"/>
                    <w:color w:val="082A75" w:themeColor="text2"/>
                    <w:sz w:val="28"/>
                    <w:szCs w:val="28"/>
                  </w:rPr>
                </w:pPr>
              </w:p>
            </w:sdtContent>
          </w:sdt>
          <w:p w:rsidR="00634C70" w:rsidRDefault="00634C70" w:rsidP="00634C70">
            <w:pPr>
              <w:pStyle w:val="Heading1"/>
            </w:pPr>
          </w:p>
          <w:p w:rsidR="00057CCE" w:rsidRDefault="00057CCE" w:rsidP="00AD0CD0">
            <w:pPr>
              <w:pStyle w:val="Content"/>
              <w:rPr>
                <w:i/>
                <w:sz w:val="36"/>
              </w:rPr>
            </w:pPr>
          </w:p>
          <w:p w:rsidR="00057CCE" w:rsidRDefault="00057CCE" w:rsidP="00AD0CD0">
            <w:pPr>
              <w:pStyle w:val="Content"/>
              <w:rPr>
                <w:i/>
                <w:sz w:val="36"/>
              </w:rPr>
            </w:pPr>
          </w:p>
        </w:tc>
      </w:tr>
      <w:tr w:rsidR="009079A1" w:rsidTr="00AD0CD0">
        <w:trPr>
          <w:trHeight w:val="5931"/>
        </w:trPr>
        <w:tc>
          <w:tcPr>
            <w:tcW w:w="9999" w:type="dxa"/>
          </w:tcPr>
          <w:p w:rsidR="009079A1" w:rsidRDefault="009079A1" w:rsidP="00AD0CD0">
            <w:pPr>
              <w:pStyle w:val="Content"/>
            </w:pPr>
          </w:p>
        </w:tc>
      </w:tr>
    </w:tbl>
    <w:p w:rsidR="00057CCE" w:rsidRPr="00057CCE" w:rsidRDefault="00057CCE" w:rsidP="00057CCE">
      <w:pPr>
        <w:spacing w:after="200"/>
        <w:rPr>
          <w:sz w:val="72"/>
          <w:szCs w:val="72"/>
        </w:rPr>
      </w:pPr>
    </w:p>
    <w:sectPr w:rsidR="00057CCE" w:rsidRPr="00057CCE"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7C0" w:rsidRDefault="003977C0">
      <w:r>
        <w:separator/>
      </w:r>
    </w:p>
    <w:p w:rsidR="003977C0" w:rsidRDefault="003977C0"/>
  </w:endnote>
  <w:endnote w:type="continuationSeparator" w:id="0">
    <w:p w:rsidR="003977C0" w:rsidRDefault="003977C0">
      <w:r>
        <w:continuationSeparator/>
      </w:r>
    </w:p>
    <w:p w:rsidR="003977C0" w:rsidRDefault="003977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AD0CD0" w:rsidRDefault="00AD0CD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D0CD0" w:rsidRDefault="00AD0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7C0" w:rsidRDefault="003977C0">
      <w:r>
        <w:separator/>
      </w:r>
    </w:p>
    <w:p w:rsidR="003977C0" w:rsidRDefault="003977C0"/>
  </w:footnote>
  <w:footnote w:type="continuationSeparator" w:id="0">
    <w:p w:rsidR="003977C0" w:rsidRDefault="003977C0">
      <w:r>
        <w:continuationSeparator/>
      </w:r>
    </w:p>
    <w:p w:rsidR="003977C0" w:rsidRDefault="003977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D0CD0" w:rsidTr="00D077E9">
      <w:trPr>
        <w:trHeight w:val="978"/>
      </w:trPr>
      <w:tc>
        <w:tcPr>
          <w:tcW w:w="9990" w:type="dxa"/>
          <w:tcBorders>
            <w:top w:val="nil"/>
            <w:left w:val="nil"/>
            <w:bottom w:val="single" w:sz="36" w:space="0" w:color="34ABA2" w:themeColor="accent3"/>
            <w:right w:val="nil"/>
          </w:tcBorders>
        </w:tcPr>
        <w:p w:rsidR="00AD0CD0" w:rsidRDefault="00AD0CD0">
          <w:pPr>
            <w:pStyle w:val="Header"/>
          </w:pPr>
        </w:p>
      </w:tc>
    </w:tr>
  </w:tbl>
  <w:p w:rsidR="00AD0CD0" w:rsidRDefault="00AD0CD0"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E3"/>
    <w:rsid w:val="0002482E"/>
    <w:rsid w:val="00050324"/>
    <w:rsid w:val="00057CCE"/>
    <w:rsid w:val="000A0150"/>
    <w:rsid w:val="000E63C9"/>
    <w:rsid w:val="00130E9D"/>
    <w:rsid w:val="00143B39"/>
    <w:rsid w:val="00150A6D"/>
    <w:rsid w:val="00185B35"/>
    <w:rsid w:val="001C32AA"/>
    <w:rsid w:val="001F2BC8"/>
    <w:rsid w:val="001F5F6B"/>
    <w:rsid w:val="002171D4"/>
    <w:rsid w:val="00243EBC"/>
    <w:rsid w:val="00246A35"/>
    <w:rsid w:val="00284348"/>
    <w:rsid w:val="002B26C5"/>
    <w:rsid w:val="002F4A38"/>
    <w:rsid w:val="002F51F5"/>
    <w:rsid w:val="00312137"/>
    <w:rsid w:val="00330359"/>
    <w:rsid w:val="0033762F"/>
    <w:rsid w:val="00366C7E"/>
    <w:rsid w:val="00384EA3"/>
    <w:rsid w:val="003977C0"/>
    <w:rsid w:val="003A39A1"/>
    <w:rsid w:val="003C2191"/>
    <w:rsid w:val="003D3863"/>
    <w:rsid w:val="00404094"/>
    <w:rsid w:val="004110DE"/>
    <w:rsid w:val="0044085A"/>
    <w:rsid w:val="004B21A5"/>
    <w:rsid w:val="004E564D"/>
    <w:rsid w:val="005037F0"/>
    <w:rsid w:val="00513542"/>
    <w:rsid w:val="00516A86"/>
    <w:rsid w:val="00521DCE"/>
    <w:rsid w:val="00524BD9"/>
    <w:rsid w:val="005275F6"/>
    <w:rsid w:val="00555738"/>
    <w:rsid w:val="00572102"/>
    <w:rsid w:val="005F1BB0"/>
    <w:rsid w:val="00634C70"/>
    <w:rsid w:val="00656C4D"/>
    <w:rsid w:val="006E5716"/>
    <w:rsid w:val="007302B3"/>
    <w:rsid w:val="00730733"/>
    <w:rsid w:val="00730E3A"/>
    <w:rsid w:val="00736AAF"/>
    <w:rsid w:val="00765B2A"/>
    <w:rsid w:val="00783A34"/>
    <w:rsid w:val="007C6B52"/>
    <w:rsid w:val="007D16C5"/>
    <w:rsid w:val="007F2547"/>
    <w:rsid w:val="00862FE4"/>
    <w:rsid w:val="0086389A"/>
    <w:rsid w:val="0087605E"/>
    <w:rsid w:val="008A162E"/>
    <w:rsid w:val="008B1FEE"/>
    <w:rsid w:val="008B5235"/>
    <w:rsid w:val="008D23E3"/>
    <w:rsid w:val="00903C32"/>
    <w:rsid w:val="009079A1"/>
    <w:rsid w:val="00912734"/>
    <w:rsid w:val="009160A9"/>
    <w:rsid w:val="00916B16"/>
    <w:rsid w:val="009173B9"/>
    <w:rsid w:val="0093335D"/>
    <w:rsid w:val="0093613E"/>
    <w:rsid w:val="00943026"/>
    <w:rsid w:val="00966B81"/>
    <w:rsid w:val="009757EF"/>
    <w:rsid w:val="009C7720"/>
    <w:rsid w:val="00A23AFA"/>
    <w:rsid w:val="00A31B3E"/>
    <w:rsid w:val="00A532F3"/>
    <w:rsid w:val="00A8489E"/>
    <w:rsid w:val="00AC29F3"/>
    <w:rsid w:val="00AD0CD0"/>
    <w:rsid w:val="00B179C6"/>
    <w:rsid w:val="00B231E5"/>
    <w:rsid w:val="00B64287"/>
    <w:rsid w:val="00B862D9"/>
    <w:rsid w:val="00BC7C83"/>
    <w:rsid w:val="00C02B87"/>
    <w:rsid w:val="00C30ABC"/>
    <w:rsid w:val="00C4086D"/>
    <w:rsid w:val="00CA1896"/>
    <w:rsid w:val="00CB5B28"/>
    <w:rsid w:val="00CF5371"/>
    <w:rsid w:val="00D0323A"/>
    <w:rsid w:val="00D0559F"/>
    <w:rsid w:val="00D077E9"/>
    <w:rsid w:val="00D11045"/>
    <w:rsid w:val="00D404B7"/>
    <w:rsid w:val="00D42CB7"/>
    <w:rsid w:val="00D5413D"/>
    <w:rsid w:val="00D570A9"/>
    <w:rsid w:val="00D70D02"/>
    <w:rsid w:val="00D770C7"/>
    <w:rsid w:val="00D81619"/>
    <w:rsid w:val="00D86945"/>
    <w:rsid w:val="00D90290"/>
    <w:rsid w:val="00DD152F"/>
    <w:rsid w:val="00DE213F"/>
    <w:rsid w:val="00DF027C"/>
    <w:rsid w:val="00E00A32"/>
    <w:rsid w:val="00E22ACD"/>
    <w:rsid w:val="00E620B0"/>
    <w:rsid w:val="00E81B40"/>
    <w:rsid w:val="00EB3AD5"/>
    <w:rsid w:val="00EF555B"/>
    <w:rsid w:val="00F027BB"/>
    <w:rsid w:val="00F11DCF"/>
    <w:rsid w:val="00F162EA"/>
    <w:rsid w:val="00F52D27"/>
    <w:rsid w:val="00F83527"/>
    <w:rsid w:val="00FC6D72"/>
    <w:rsid w:val="00FD57C2"/>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CCE51426-8C06-443A-BA81-DBB186CB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1">
    <w:name w:val="toc 1"/>
    <w:basedOn w:val="Normal"/>
    <w:next w:val="Normal"/>
    <w:autoRedefine/>
    <w:uiPriority w:val="39"/>
    <w:unhideWhenUsed/>
    <w:rsid w:val="00143B39"/>
    <w:pPr>
      <w:spacing w:before="120" w:line="240" w:lineRule="auto"/>
    </w:pPr>
    <w:rPr>
      <w:rFonts w:eastAsiaTheme="minorHAnsi" w:cs="Times New Roman"/>
      <w:bCs/>
      <w:color w:val="auto"/>
      <w:sz w:val="22"/>
      <w:lang w:val="da-DK" w:eastAsia="da-DK"/>
    </w:rPr>
  </w:style>
  <w:style w:type="character" w:styleId="Hyperlink">
    <w:name w:val="Hyperlink"/>
    <w:basedOn w:val="DefaultParagraphFont"/>
    <w:uiPriority w:val="99"/>
    <w:unhideWhenUsed/>
    <w:rsid w:val="00143B39"/>
    <w:rPr>
      <w:color w:val="0000FF"/>
      <w:u w:val="single"/>
    </w:rPr>
  </w:style>
  <w:style w:type="paragraph" w:customStyle="1" w:styleId="Level1">
    <w:name w:val="Level 1"/>
    <w:basedOn w:val="TOC1"/>
    <w:qFormat/>
    <w:rsid w:val="009160A9"/>
    <w:pPr>
      <w:tabs>
        <w:tab w:val="right" w:pos="8630"/>
      </w:tabs>
      <w:spacing w:before="360" w:after="360"/>
    </w:pPr>
    <w:rPr>
      <w:rFonts w:asciiTheme="majorHAnsi" w:eastAsia="Times New Roman" w:hAnsiTheme="majorHAnsi"/>
      <w:caps/>
      <w:u w:val="single"/>
      <w:lang w:val="en-US" w:eastAsia="en-US"/>
    </w:rPr>
  </w:style>
  <w:style w:type="paragraph" w:customStyle="1" w:styleId="Level2">
    <w:name w:val="Level 2"/>
    <w:basedOn w:val="TOC2"/>
    <w:qFormat/>
    <w:rsid w:val="009160A9"/>
    <w:pPr>
      <w:tabs>
        <w:tab w:val="right" w:pos="8630"/>
      </w:tabs>
      <w:spacing w:after="0" w:line="240" w:lineRule="auto"/>
      <w:ind w:left="0"/>
    </w:pPr>
    <w:rPr>
      <w:rFonts w:asciiTheme="majorHAnsi" w:eastAsia="Times New Roman" w:hAnsiTheme="majorHAnsi" w:cs="Times New Roman"/>
      <w:bCs/>
      <w:smallCaps/>
      <w:color w:val="auto"/>
      <w:sz w:val="22"/>
    </w:rPr>
  </w:style>
  <w:style w:type="paragraph" w:customStyle="1" w:styleId="Level3">
    <w:name w:val="Level 3"/>
    <w:basedOn w:val="TOC3"/>
    <w:qFormat/>
    <w:rsid w:val="009160A9"/>
    <w:pPr>
      <w:tabs>
        <w:tab w:val="right" w:pos="8630"/>
      </w:tabs>
      <w:spacing w:after="0" w:line="240" w:lineRule="auto"/>
      <w:ind w:left="0"/>
    </w:pPr>
    <w:rPr>
      <w:rFonts w:asciiTheme="majorHAnsi" w:eastAsia="Times New Roman" w:hAnsiTheme="majorHAnsi" w:cs="Times New Roman"/>
      <w:b w:val="0"/>
      <w:smallCaps/>
      <w:color w:val="auto"/>
      <w:sz w:val="22"/>
    </w:rPr>
  </w:style>
  <w:style w:type="paragraph" w:styleId="TOC2">
    <w:name w:val="toc 2"/>
    <w:basedOn w:val="Normal"/>
    <w:next w:val="Normal"/>
    <w:autoRedefine/>
    <w:uiPriority w:val="99"/>
    <w:semiHidden/>
    <w:unhideWhenUsed/>
    <w:rsid w:val="009160A9"/>
    <w:pPr>
      <w:spacing w:after="100"/>
      <w:ind w:left="280"/>
    </w:pPr>
  </w:style>
  <w:style w:type="paragraph" w:styleId="TOC3">
    <w:name w:val="toc 3"/>
    <w:basedOn w:val="Normal"/>
    <w:next w:val="Normal"/>
    <w:autoRedefine/>
    <w:uiPriority w:val="99"/>
    <w:semiHidden/>
    <w:unhideWhenUsed/>
    <w:rsid w:val="009160A9"/>
    <w:pPr>
      <w:spacing w:after="100"/>
      <w:ind w:left="560"/>
    </w:pPr>
  </w:style>
  <w:style w:type="character" w:styleId="CommentReference">
    <w:name w:val="annotation reference"/>
    <w:basedOn w:val="DefaultParagraphFont"/>
    <w:uiPriority w:val="99"/>
    <w:semiHidden/>
    <w:unhideWhenUsed/>
    <w:rsid w:val="00634C70"/>
    <w:rPr>
      <w:sz w:val="16"/>
      <w:szCs w:val="16"/>
    </w:rPr>
  </w:style>
  <w:style w:type="paragraph" w:styleId="CommentText">
    <w:name w:val="annotation text"/>
    <w:basedOn w:val="Normal"/>
    <w:link w:val="CommentTextChar"/>
    <w:uiPriority w:val="99"/>
    <w:semiHidden/>
    <w:unhideWhenUsed/>
    <w:rsid w:val="00634C70"/>
    <w:pPr>
      <w:spacing w:line="240" w:lineRule="auto"/>
    </w:pPr>
    <w:rPr>
      <w:sz w:val="20"/>
      <w:szCs w:val="20"/>
    </w:rPr>
  </w:style>
  <w:style w:type="character" w:customStyle="1" w:styleId="CommentTextChar">
    <w:name w:val="Comment Text Char"/>
    <w:basedOn w:val="DefaultParagraphFont"/>
    <w:link w:val="CommentText"/>
    <w:uiPriority w:val="99"/>
    <w:semiHidden/>
    <w:rsid w:val="00634C70"/>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634C70"/>
    <w:rPr>
      <w:bCs/>
    </w:rPr>
  </w:style>
  <w:style w:type="character" w:customStyle="1" w:styleId="CommentSubjectChar">
    <w:name w:val="Comment Subject Char"/>
    <w:basedOn w:val="CommentTextChar"/>
    <w:link w:val="CommentSubject"/>
    <w:uiPriority w:val="99"/>
    <w:semiHidden/>
    <w:rsid w:val="00634C70"/>
    <w:rPr>
      <w:rFonts w:eastAsiaTheme="minorEastAsia"/>
      <w:b/>
      <w:bCs/>
      <w:color w:val="082A75" w:themeColor="text2"/>
      <w:sz w:val="20"/>
      <w:szCs w:val="20"/>
    </w:rPr>
  </w:style>
  <w:style w:type="paragraph" w:styleId="NormalWeb">
    <w:name w:val="Normal (Web)"/>
    <w:basedOn w:val="Normal"/>
    <w:uiPriority w:val="99"/>
    <w:unhideWhenUsed/>
    <w:rsid w:val="001C32AA"/>
    <w:pPr>
      <w:spacing w:before="100" w:beforeAutospacing="1" w:after="100" w:afterAutospacing="1" w:line="240" w:lineRule="auto"/>
    </w:pPr>
    <w:rPr>
      <w:rFonts w:ascii="Times New Roman" w:eastAsia="Times New Roman" w:hAnsi="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er\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FBCC8D25104A7E89F289B2FD92C4A1"/>
        <w:category>
          <w:name w:val="General"/>
          <w:gallery w:val="placeholder"/>
        </w:category>
        <w:types>
          <w:type w:val="bbPlcHdr"/>
        </w:types>
        <w:behaviors>
          <w:behavior w:val="content"/>
        </w:behaviors>
        <w:guid w:val="{AF7BA68B-16CA-42C5-8E9C-4AE9BD284B57}"/>
      </w:docPartPr>
      <w:docPartBody>
        <w:p w:rsidR="004339CE" w:rsidRDefault="004339CE">
          <w:pPr>
            <w:pStyle w:val="F7FBCC8D25104A7E89F289B2FD92C4A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29</w:t>
          </w:r>
          <w:r w:rsidRPr="00D86945">
            <w:rPr>
              <w:rStyle w:val="SubtitleChar"/>
              <w:b/>
            </w:rPr>
            <w:fldChar w:fldCharType="end"/>
          </w:r>
        </w:p>
      </w:docPartBody>
    </w:docPart>
    <w:docPart>
      <w:docPartPr>
        <w:name w:val="81FC5558185F42C2AE19D5D9653F158A"/>
        <w:category>
          <w:name w:val="General"/>
          <w:gallery w:val="placeholder"/>
        </w:category>
        <w:types>
          <w:type w:val="bbPlcHdr"/>
        </w:types>
        <w:behaviors>
          <w:behavior w:val="content"/>
        </w:behaviors>
        <w:guid w:val="{2649BA30-2D2D-421C-8949-3E05E1897A5D}"/>
      </w:docPartPr>
      <w:docPartBody>
        <w:p w:rsidR="004339CE" w:rsidRDefault="004339CE">
          <w:pPr>
            <w:pStyle w:val="81FC5558185F42C2AE19D5D9653F158A"/>
          </w:pPr>
          <w:r>
            <w:t>COMPANY NAME</w:t>
          </w:r>
        </w:p>
      </w:docPartBody>
    </w:docPart>
    <w:docPart>
      <w:docPartPr>
        <w:name w:val="DB920F354E1F4C32A6D7CB37619377AA"/>
        <w:category>
          <w:name w:val="General"/>
          <w:gallery w:val="placeholder"/>
        </w:category>
        <w:types>
          <w:type w:val="bbPlcHdr"/>
        </w:types>
        <w:behaviors>
          <w:behavior w:val="content"/>
        </w:behaviors>
        <w:guid w:val="{E61BCD16-0773-49B4-AB98-7A48F61190A8}"/>
      </w:docPartPr>
      <w:docPartBody>
        <w:p w:rsidR="004339CE" w:rsidRDefault="004339CE">
          <w:pPr>
            <w:pStyle w:val="DB920F354E1F4C32A6D7CB37619377AA"/>
          </w:pPr>
          <w:r>
            <w:t>Your Name</w:t>
          </w:r>
        </w:p>
      </w:docPartBody>
    </w:docPart>
    <w:docPart>
      <w:docPartPr>
        <w:name w:val="9FBFCD1AC26B4B32AFAB0425188BE323"/>
        <w:category>
          <w:name w:val="General"/>
          <w:gallery w:val="placeholder"/>
        </w:category>
        <w:types>
          <w:type w:val="bbPlcHdr"/>
        </w:types>
        <w:behaviors>
          <w:behavior w:val="content"/>
        </w:behaviors>
        <w:guid w:val="{B51B9B7A-9932-4545-AC69-EFE5E728B413}"/>
      </w:docPartPr>
      <w:docPartBody>
        <w:p w:rsidR="004339CE" w:rsidRDefault="004339CE" w:rsidP="004339CE">
          <w:pPr>
            <w:pStyle w:val="9FBFCD1AC26B4B32AFAB0425188BE323"/>
          </w:pPr>
          <w:r w:rsidRPr="00DF027C">
            <w:t>Subtitle Text Here</w:t>
          </w:r>
        </w:p>
      </w:docPartBody>
    </w:docPart>
    <w:docPart>
      <w:docPartPr>
        <w:name w:val="8DD07917775744D3AB846B57DBC20E75"/>
        <w:category>
          <w:name w:val="General"/>
          <w:gallery w:val="placeholder"/>
        </w:category>
        <w:types>
          <w:type w:val="bbPlcHdr"/>
        </w:types>
        <w:behaviors>
          <w:behavior w:val="content"/>
        </w:behaviors>
        <w:guid w:val="{F57C4C99-9636-46A9-93AE-A0C921FE6911}"/>
      </w:docPartPr>
      <w:docPartBody>
        <w:p w:rsidR="004339CE" w:rsidRDefault="004339CE" w:rsidP="004339CE">
          <w:pPr>
            <w:pStyle w:val="8DD07917775744D3AB846B57DBC20E75"/>
          </w:pPr>
          <w:r>
            <w:rPr>
              <w:webHidden/>
            </w:rPr>
            <w:t>#</w:t>
          </w:r>
        </w:p>
      </w:docPartBody>
    </w:docPart>
    <w:docPart>
      <w:docPartPr>
        <w:name w:val="EE66C182F197402EB9CE91E97FF15446"/>
        <w:category>
          <w:name w:val="General"/>
          <w:gallery w:val="placeholder"/>
        </w:category>
        <w:types>
          <w:type w:val="bbPlcHdr"/>
        </w:types>
        <w:behaviors>
          <w:behavior w:val="content"/>
        </w:behaviors>
        <w:guid w:val="{D640201E-F483-4250-B765-2F960C6629AA}"/>
      </w:docPartPr>
      <w:docPartBody>
        <w:p w:rsidR="004339CE" w:rsidRDefault="004339CE" w:rsidP="004339CE">
          <w:pPr>
            <w:pStyle w:val="EE66C182F197402EB9CE91E97FF15446"/>
          </w:pPr>
          <w:r w:rsidRPr="00D71686">
            <w:t>Section 1.3</w:t>
          </w:r>
        </w:p>
      </w:docPartBody>
    </w:docPart>
    <w:docPart>
      <w:docPartPr>
        <w:name w:val="50B7D2D4E2FC4D11BFE9B55918724EB7"/>
        <w:category>
          <w:name w:val="General"/>
          <w:gallery w:val="placeholder"/>
        </w:category>
        <w:types>
          <w:type w:val="bbPlcHdr"/>
        </w:types>
        <w:behaviors>
          <w:behavior w:val="content"/>
        </w:behaviors>
        <w:guid w:val="{04BFF430-ED18-46B1-8CE8-2D00BD785280}"/>
      </w:docPartPr>
      <w:docPartBody>
        <w:p w:rsidR="004339CE" w:rsidRDefault="004339CE" w:rsidP="004339CE">
          <w:pPr>
            <w:pStyle w:val="50B7D2D4E2FC4D11BFE9B55918724EB7"/>
          </w:pPr>
          <w:r>
            <w:rPr>
              <w:webHidden/>
            </w:rPr>
            <w:t>#</w:t>
          </w:r>
        </w:p>
      </w:docPartBody>
    </w:docPart>
    <w:docPart>
      <w:docPartPr>
        <w:name w:val="06957DB525E64772B6501E2D31A6AEA2"/>
        <w:category>
          <w:name w:val="General"/>
          <w:gallery w:val="placeholder"/>
        </w:category>
        <w:types>
          <w:type w:val="bbPlcHdr"/>
        </w:types>
        <w:behaviors>
          <w:behavior w:val="content"/>
        </w:behaviors>
        <w:guid w:val="{5ED2A25B-18AC-499A-842C-B46173E71521}"/>
      </w:docPartPr>
      <w:docPartBody>
        <w:p w:rsidR="004339CE" w:rsidRDefault="004339CE" w:rsidP="004339CE">
          <w:pPr>
            <w:pStyle w:val="06957DB525E64772B6501E2D31A6AEA2"/>
          </w:pPr>
          <w:r w:rsidRPr="00D71686">
            <w:t>Chapter 2</w:t>
          </w:r>
        </w:p>
      </w:docPartBody>
    </w:docPart>
    <w:docPart>
      <w:docPartPr>
        <w:name w:val="4C4106F44CAE430B9BEEBFE97C2CF773"/>
        <w:category>
          <w:name w:val="General"/>
          <w:gallery w:val="placeholder"/>
        </w:category>
        <w:types>
          <w:type w:val="bbPlcHdr"/>
        </w:types>
        <w:behaviors>
          <w:behavior w:val="content"/>
        </w:behaviors>
        <w:guid w:val="{D82C01FA-BBE9-4554-9460-AEEB7420D2B0}"/>
      </w:docPartPr>
      <w:docPartBody>
        <w:p w:rsidR="004339CE" w:rsidRDefault="004339CE" w:rsidP="004339CE">
          <w:pPr>
            <w:pStyle w:val="4C4106F44CAE430B9BEEBFE97C2CF773"/>
          </w:pPr>
          <w:r>
            <w:rPr>
              <w:webHidden/>
            </w:rPr>
            <w:t>#</w:t>
          </w:r>
        </w:p>
      </w:docPartBody>
    </w:docPart>
    <w:docPart>
      <w:docPartPr>
        <w:name w:val="27CE20F0A597498BB2E74530A49E02B7"/>
        <w:category>
          <w:name w:val="General"/>
          <w:gallery w:val="placeholder"/>
        </w:category>
        <w:types>
          <w:type w:val="bbPlcHdr"/>
        </w:types>
        <w:behaviors>
          <w:behavior w:val="content"/>
        </w:behaviors>
        <w:guid w:val="{B0C40E7C-AC22-48F4-BA8B-4EDCE0D307D5}"/>
      </w:docPartPr>
      <w:docPartBody>
        <w:p w:rsidR="004339CE" w:rsidRDefault="004339CE" w:rsidP="004339CE">
          <w:pPr>
            <w:pStyle w:val="27CE20F0A597498BB2E74530A49E02B7"/>
          </w:pPr>
          <w:r w:rsidRPr="00D71686">
            <w:t>Section 2.1</w:t>
          </w:r>
        </w:p>
      </w:docPartBody>
    </w:docPart>
    <w:docPart>
      <w:docPartPr>
        <w:name w:val="03A9F15AB6BF41EAB404BA4E4A0109D8"/>
        <w:category>
          <w:name w:val="General"/>
          <w:gallery w:val="placeholder"/>
        </w:category>
        <w:types>
          <w:type w:val="bbPlcHdr"/>
        </w:types>
        <w:behaviors>
          <w:behavior w:val="content"/>
        </w:behaviors>
        <w:guid w:val="{D37103AD-3C1F-4786-A4C0-27ADEA585114}"/>
      </w:docPartPr>
      <w:docPartBody>
        <w:p w:rsidR="004339CE" w:rsidRDefault="004339CE" w:rsidP="004339CE">
          <w:pPr>
            <w:pStyle w:val="03A9F15AB6BF41EAB404BA4E4A0109D8"/>
          </w:pPr>
          <w:r>
            <w:rPr>
              <w:webHidden/>
            </w:rPr>
            <w:t>#</w:t>
          </w:r>
        </w:p>
      </w:docPartBody>
    </w:docPart>
    <w:docPart>
      <w:docPartPr>
        <w:name w:val="E669BA29E3674B01B51758C2C0A5B705"/>
        <w:category>
          <w:name w:val="General"/>
          <w:gallery w:val="placeholder"/>
        </w:category>
        <w:types>
          <w:type w:val="bbPlcHdr"/>
        </w:types>
        <w:behaviors>
          <w:behavior w:val="content"/>
        </w:behaviors>
        <w:guid w:val="{7054D421-487D-4787-BCB2-C2F472637F93}"/>
      </w:docPartPr>
      <w:docPartBody>
        <w:p w:rsidR="004339CE" w:rsidRDefault="004339CE" w:rsidP="004339CE">
          <w:pPr>
            <w:pStyle w:val="E669BA29E3674B01B51758C2C0A5B705"/>
          </w:pPr>
          <w:r w:rsidRPr="00D71686">
            <w:t>Section 2.2</w:t>
          </w:r>
        </w:p>
      </w:docPartBody>
    </w:docPart>
    <w:docPart>
      <w:docPartPr>
        <w:name w:val="312F857E49F34226995B1EBEC13F483E"/>
        <w:category>
          <w:name w:val="General"/>
          <w:gallery w:val="placeholder"/>
        </w:category>
        <w:types>
          <w:type w:val="bbPlcHdr"/>
        </w:types>
        <w:behaviors>
          <w:behavior w:val="content"/>
        </w:behaviors>
        <w:guid w:val="{8CEE3E49-5B08-4878-88D9-0DB72192D0E1}"/>
      </w:docPartPr>
      <w:docPartBody>
        <w:p w:rsidR="004339CE" w:rsidRDefault="004339CE" w:rsidP="004339CE">
          <w:pPr>
            <w:pStyle w:val="312F857E49F34226995B1EBEC13F483E"/>
          </w:pPr>
          <w:r>
            <w:rPr>
              <w:webHidden/>
            </w:rPr>
            <w:t>#</w:t>
          </w:r>
        </w:p>
      </w:docPartBody>
    </w:docPart>
    <w:docPart>
      <w:docPartPr>
        <w:name w:val="7731E28AB84242DC96E16B67D31AB318"/>
        <w:category>
          <w:name w:val="General"/>
          <w:gallery w:val="placeholder"/>
        </w:category>
        <w:types>
          <w:type w:val="bbPlcHdr"/>
        </w:types>
        <w:behaviors>
          <w:behavior w:val="content"/>
        </w:behaviors>
        <w:guid w:val="{4EE856B9-D6F0-4E76-829B-4595FB1B86F1}"/>
      </w:docPartPr>
      <w:docPartBody>
        <w:p w:rsidR="004339CE" w:rsidRDefault="004339CE" w:rsidP="004339CE">
          <w:pPr>
            <w:pStyle w:val="7731E28AB84242DC96E16B67D31AB318"/>
          </w:pPr>
          <w:r w:rsidRPr="00D71686">
            <w:t>Subsection 2.2.a</w:t>
          </w:r>
        </w:p>
      </w:docPartBody>
    </w:docPart>
    <w:docPart>
      <w:docPartPr>
        <w:name w:val="F73A38B6D6E54D34B7EB680FCA6E6F0E"/>
        <w:category>
          <w:name w:val="General"/>
          <w:gallery w:val="placeholder"/>
        </w:category>
        <w:types>
          <w:type w:val="bbPlcHdr"/>
        </w:types>
        <w:behaviors>
          <w:behavior w:val="content"/>
        </w:behaviors>
        <w:guid w:val="{6A4602C9-DBE6-4083-A0EF-297F337E0A6C}"/>
      </w:docPartPr>
      <w:docPartBody>
        <w:p w:rsidR="004339CE" w:rsidRDefault="004339CE" w:rsidP="004339CE">
          <w:pPr>
            <w:pStyle w:val="F73A38B6D6E54D34B7EB680FCA6E6F0E"/>
          </w:pPr>
          <w:r>
            <w:rPr>
              <w:webHidden/>
            </w:rPr>
            <w:t>#</w:t>
          </w:r>
        </w:p>
      </w:docPartBody>
    </w:docPart>
    <w:docPart>
      <w:docPartPr>
        <w:name w:val="5E855019873640329DA2DFB5354B4388"/>
        <w:category>
          <w:name w:val="General"/>
          <w:gallery w:val="placeholder"/>
        </w:category>
        <w:types>
          <w:type w:val="bbPlcHdr"/>
        </w:types>
        <w:behaviors>
          <w:behavior w:val="content"/>
        </w:behaviors>
        <w:guid w:val="{8C4884F2-7851-493C-BF28-A5A9E97A999C}"/>
      </w:docPartPr>
      <w:docPartBody>
        <w:p w:rsidR="004339CE" w:rsidRDefault="004339CE" w:rsidP="004339CE">
          <w:pPr>
            <w:pStyle w:val="5E855019873640329DA2DFB5354B4388"/>
          </w:pPr>
          <w:r w:rsidRPr="00D71686">
            <w:t>Subsection 2.2.b</w:t>
          </w:r>
        </w:p>
      </w:docPartBody>
    </w:docPart>
    <w:docPart>
      <w:docPartPr>
        <w:name w:val="8DAA7079F01A4DA29C19F1E34CBB36BD"/>
        <w:category>
          <w:name w:val="General"/>
          <w:gallery w:val="placeholder"/>
        </w:category>
        <w:types>
          <w:type w:val="bbPlcHdr"/>
        </w:types>
        <w:behaviors>
          <w:behavior w:val="content"/>
        </w:behaviors>
        <w:guid w:val="{2CAA569C-F87A-4BB9-93A2-80ED61ABE636}"/>
      </w:docPartPr>
      <w:docPartBody>
        <w:p w:rsidR="004339CE" w:rsidRDefault="004339CE" w:rsidP="004339CE">
          <w:pPr>
            <w:pStyle w:val="8DAA7079F01A4DA29C19F1E34CBB36BD"/>
          </w:pPr>
          <w:r>
            <w:rPr>
              <w:webHidden/>
            </w:rPr>
            <w:t>#</w:t>
          </w:r>
        </w:p>
      </w:docPartBody>
    </w:docPart>
    <w:docPart>
      <w:docPartPr>
        <w:name w:val="9EE80456465D4FE980FA484585A995D7"/>
        <w:category>
          <w:name w:val="General"/>
          <w:gallery w:val="placeholder"/>
        </w:category>
        <w:types>
          <w:type w:val="bbPlcHdr"/>
        </w:types>
        <w:behaviors>
          <w:behavior w:val="content"/>
        </w:behaviors>
        <w:guid w:val="{EDB1CE37-7D1C-4A46-B97C-B1B6F1787245}"/>
      </w:docPartPr>
      <w:docPartBody>
        <w:p w:rsidR="004339CE" w:rsidRDefault="004339CE" w:rsidP="004339CE">
          <w:pPr>
            <w:pStyle w:val="9EE80456465D4FE980FA484585A995D7"/>
          </w:pPr>
          <w:r w:rsidRPr="00D71686">
            <w:t>Subsection 2.2.c</w:t>
          </w:r>
        </w:p>
      </w:docPartBody>
    </w:docPart>
    <w:docPart>
      <w:docPartPr>
        <w:name w:val="CE89F119AD184F11807CB69FE0C7DD04"/>
        <w:category>
          <w:name w:val="General"/>
          <w:gallery w:val="placeholder"/>
        </w:category>
        <w:types>
          <w:type w:val="bbPlcHdr"/>
        </w:types>
        <w:behaviors>
          <w:behavior w:val="content"/>
        </w:behaviors>
        <w:guid w:val="{8FE029EF-C0CE-4E96-84A6-12017D426BF7}"/>
      </w:docPartPr>
      <w:docPartBody>
        <w:p w:rsidR="004339CE" w:rsidRDefault="004339CE" w:rsidP="004339CE">
          <w:pPr>
            <w:pStyle w:val="CE89F119AD184F11807CB69FE0C7DD04"/>
          </w:pPr>
          <w:r>
            <w:rPr>
              <w:webHidden/>
            </w:rPr>
            <w:t>#</w:t>
          </w:r>
        </w:p>
      </w:docPartBody>
    </w:docPart>
    <w:docPart>
      <w:docPartPr>
        <w:name w:val="176F5B3BF3C4425EA62AF85F5DCF77EE"/>
        <w:category>
          <w:name w:val="General"/>
          <w:gallery w:val="placeholder"/>
        </w:category>
        <w:types>
          <w:type w:val="bbPlcHdr"/>
        </w:types>
        <w:behaviors>
          <w:behavior w:val="content"/>
        </w:behaviors>
        <w:guid w:val="{99075902-02F7-489A-B1ED-5F3113037B7E}"/>
      </w:docPartPr>
      <w:docPartBody>
        <w:p w:rsidR="004339CE" w:rsidRDefault="004339CE" w:rsidP="004339CE">
          <w:pPr>
            <w:pStyle w:val="176F5B3BF3C4425EA62AF85F5DCF77EE"/>
          </w:pPr>
          <w:r w:rsidRPr="00D71686">
            <w:t>Section 2.3</w:t>
          </w:r>
        </w:p>
      </w:docPartBody>
    </w:docPart>
    <w:docPart>
      <w:docPartPr>
        <w:name w:val="5669648C45D84756820F75B9173ACCA6"/>
        <w:category>
          <w:name w:val="General"/>
          <w:gallery w:val="placeholder"/>
        </w:category>
        <w:types>
          <w:type w:val="bbPlcHdr"/>
        </w:types>
        <w:behaviors>
          <w:behavior w:val="content"/>
        </w:behaviors>
        <w:guid w:val="{B08ACC28-B5F4-42CF-88F4-E2631DC2724C}"/>
      </w:docPartPr>
      <w:docPartBody>
        <w:p w:rsidR="004339CE" w:rsidRDefault="004339CE" w:rsidP="004339CE">
          <w:pPr>
            <w:pStyle w:val="5669648C45D84756820F75B9173ACCA6"/>
          </w:pPr>
          <w:r>
            <w:rPr>
              <w:webHidden/>
            </w:rPr>
            <w:t>#</w:t>
          </w:r>
        </w:p>
      </w:docPartBody>
    </w:docPart>
    <w:docPart>
      <w:docPartPr>
        <w:name w:val="66F3E90A1DF642DCB8F8C68356B0052F"/>
        <w:category>
          <w:name w:val="General"/>
          <w:gallery w:val="placeholder"/>
        </w:category>
        <w:types>
          <w:type w:val="bbPlcHdr"/>
        </w:types>
        <w:behaviors>
          <w:behavior w:val="content"/>
        </w:behaviors>
        <w:guid w:val="{951DB756-2805-4F8F-BC6B-EFF509EFB7D5}"/>
      </w:docPartPr>
      <w:docPartBody>
        <w:p w:rsidR="004339CE" w:rsidRDefault="004339CE" w:rsidP="004339CE">
          <w:pPr>
            <w:pStyle w:val="66F3E90A1DF642DCB8F8C68356B0052F"/>
          </w:pPr>
          <w:r w:rsidRPr="00D71686">
            <w:t>Chapter 3</w:t>
          </w:r>
        </w:p>
      </w:docPartBody>
    </w:docPart>
    <w:docPart>
      <w:docPartPr>
        <w:name w:val="D93FAC7F289B4C60B8B8AE2669789263"/>
        <w:category>
          <w:name w:val="General"/>
          <w:gallery w:val="placeholder"/>
        </w:category>
        <w:types>
          <w:type w:val="bbPlcHdr"/>
        </w:types>
        <w:behaviors>
          <w:behavior w:val="content"/>
        </w:behaviors>
        <w:guid w:val="{4065A6EC-9EB5-43C9-8010-DC3C5B0FFF04}"/>
      </w:docPartPr>
      <w:docPartBody>
        <w:p w:rsidR="004339CE" w:rsidRDefault="004339CE" w:rsidP="004339CE">
          <w:pPr>
            <w:pStyle w:val="D93FAC7F289B4C60B8B8AE2669789263"/>
          </w:pPr>
          <w:r>
            <w:rPr>
              <w:webHidden/>
            </w:rPr>
            <w:t>#</w:t>
          </w:r>
        </w:p>
      </w:docPartBody>
    </w:docPart>
    <w:docPart>
      <w:docPartPr>
        <w:name w:val="4912AF3B837A4C3C94AEC2467988183C"/>
        <w:category>
          <w:name w:val="General"/>
          <w:gallery w:val="placeholder"/>
        </w:category>
        <w:types>
          <w:type w:val="bbPlcHdr"/>
        </w:types>
        <w:behaviors>
          <w:behavior w:val="content"/>
        </w:behaviors>
        <w:guid w:val="{5982CF31-241E-4CC8-82C0-830D406DB429}"/>
      </w:docPartPr>
      <w:docPartBody>
        <w:p w:rsidR="004339CE" w:rsidRDefault="004339CE" w:rsidP="004339CE">
          <w:pPr>
            <w:pStyle w:val="4912AF3B837A4C3C94AEC2467988183C"/>
          </w:pPr>
          <w:r w:rsidRPr="00D71686">
            <w:t>Section 3.1</w:t>
          </w:r>
        </w:p>
      </w:docPartBody>
    </w:docPart>
    <w:docPart>
      <w:docPartPr>
        <w:name w:val="845DE003EBFA48A58462905834E4C2B0"/>
        <w:category>
          <w:name w:val="General"/>
          <w:gallery w:val="placeholder"/>
        </w:category>
        <w:types>
          <w:type w:val="bbPlcHdr"/>
        </w:types>
        <w:behaviors>
          <w:behavior w:val="content"/>
        </w:behaviors>
        <w:guid w:val="{BC168BF9-981C-4EF3-AF57-7F7236034766}"/>
      </w:docPartPr>
      <w:docPartBody>
        <w:p w:rsidR="004339CE" w:rsidRDefault="004339CE" w:rsidP="004339CE">
          <w:pPr>
            <w:pStyle w:val="845DE003EBFA48A58462905834E4C2B0"/>
          </w:pPr>
          <w:r>
            <w:rPr>
              <w:webHidden/>
            </w:rPr>
            <w:t>#</w:t>
          </w:r>
        </w:p>
      </w:docPartBody>
    </w:docPart>
    <w:docPart>
      <w:docPartPr>
        <w:name w:val="78E84BC1CFB64DD685EC1657808C9E75"/>
        <w:category>
          <w:name w:val="General"/>
          <w:gallery w:val="placeholder"/>
        </w:category>
        <w:types>
          <w:type w:val="bbPlcHdr"/>
        </w:types>
        <w:behaviors>
          <w:behavior w:val="content"/>
        </w:behaviors>
        <w:guid w:val="{9A927881-5354-4FED-8BE3-DC1A332B77D9}"/>
      </w:docPartPr>
      <w:docPartBody>
        <w:p w:rsidR="004339CE" w:rsidRDefault="004339CE" w:rsidP="004339CE">
          <w:pPr>
            <w:pStyle w:val="78E84BC1CFB64DD685EC1657808C9E75"/>
          </w:pPr>
          <w:r w:rsidRPr="00D71686">
            <w:t>Section 3.2</w:t>
          </w:r>
        </w:p>
      </w:docPartBody>
    </w:docPart>
    <w:docPart>
      <w:docPartPr>
        <w:name w:val="340EF098EAD04DB2B2E7C7380E5D21AE"/>
        <w:category>
          <w:name w:val="General"/>
          <w:gallery w:val="placeholder"/>
        </w:category>
        <w:types>
          <w:type w:val="bbPlcHdr"/>
        </w:types>
        <w:behaviors>
          <w:behavior w:val="content"/>
        </w:behaviors>
        <w:guid w:val="{57976EE2-E254-4F3C-BA42-36F7788A76D2}"/>
      </w:docPartPr>
      <w:docPartBody>
        <w:p w:rsidR="004339CE" w:rsidRDefault="004339CE" w:rsidP="004339CE">
          <w:pPr>
            <w:pStyle w:val="340EF098EAD04DB2B2E7C7380E5D21AE"/>
          </w:pPr>
          <w:r>
            <w:rPr>
              <w:webHidden/>
            </w:rPr>
            <w:t>#</w:t>
          </w:r>
        </w:p>
      </w:docPartBody>
    </w:docPart>
    <w:docPart>
      <w:docPartPr>
        <w:name w:val="75AD902E45B64C93AC62C7AE0E832A0E"/>
        <w:category>
          <w:name w:val="General"/>
          <w:gallery w:val="placeholder"/>
        </w:category>
        <w:types>
          <w:type w:val="bbPlcHdr"/>
        </w:types>
        <w:behaviors>
          <w:behavior w:val="content"/>
        </w:behaviors>
        <w:guid w:val="{CCA2FC05-C19F-428F-93D6-E47106C0596E}"/>
      </w:docPartPr>
      <w:docPartBody>
        <w:p w:rsidR="004339CE" w:rsidRDefault="004339CE" w:rsidP="004339CE">
          <w:pPr>
            <w:pStyle w:val="75AD902E45B64C93AC62C7AE0E832A0E"/>
          </w:pPr>
          <w:r w:rsidRPr="00D71686">
            <w:t>Section 3.3</w:t>
          </w:r>
        </w:p>
      </w:docPartBody>
    </w:docPart>
    <w:docPart>
      <w:docPartPr>
        <w:name w:val="5853EF25CE054F0F9D84E89428C34112"/>
        <w:category>
          <w:name w:val="General"/>
          <w:gallery w:val="placeholder"/>
        </w:category>
        <w:types>
          <w:type w:val="bbPlcHdr"/>
        </w:types>
        <w:behaviors>
          <w:behavior w:val="content"/>
        </w:behaviors>
        <w:guid w:val="{A50924DE-8627-4AB6-AA29-A6465373DA04}"/>
      </w:docPartPr>
      <w:docPartBody>
        <w:p w:rsidR="004339CE" w:rsidRDefault="004339CE" w:rsidP="004339CE">
          <w:pPr>
            <w:pStyle w:val="5853EF25CE054F0F9D84E89428C34112"/>
          </w:pPr>
          <w:r>
            <w:rPr>
              <w:webHidden/>
            </w:rPr>
            <w:t>#</w:t>
          </w:r>
        </w:p>
      </w:docPartBody>
    </w:docPart>
    <w:docPart>
      <w:docPartPr>
        <w:name w:val="CF04477696084DDAB29BA2F501AB4FAC"/>
        <w:category>
          <w:name w:val="General"/>
          <w:gallery w:val="placeholder"/>
        </w:category>
        <w:types>
          <w:type w:val="bbPlcHdr"/>
        </w:types>
        <w:behaviors>
          <w:behavior w:val="content"/>
        </w:behaviors>
        <w:guid w:val="{BC528685-DFB5-40F0-B321-E1757D379148}"/>
      </w:docPartPr>
      <w:docPartBody>
        <w:p w:rsidR="004339CE" w:rsidRDefault="004339CE" w:rsidP="004339CE">
          <w:pPr>
            <w:pStyle w:val="CF04477696084DDAB29BA2F501AB4FAC"/>
          </w:pPr>
          <w:r w:rsidRPr="00D71686">
            <w:t>Subsection 3.3.a</w:t>
          </w:r>
        </w:p>
      </w:docPartBody>
    </w:docPart>
    <w:docPart>
      <w:docPartPr>
        <w:name w:val="8BCE31D79B51493FBA4A8E03DAA79487"/>
        <w:category>
          <w:name w:val="General"/>
          <w:gallery w:val="placeholder"/>
        </w:category>
        <w:types>
          <w:type w:val="bbPlcHdr"/>
        </w:types>
        <w:behaviors>
          <w:behavior w:val="content"/>
        </w:behaviors>
        <w:guid w:val="{5D2E4FA0-B57D-452F-A8A3-1D0F76F72441}"/>
      </w:docPartPr>
      <w:docPartBody>
        <w:p w:rsidR="004339CE" w:rsidRDefault="004339CE" w:rsidP="004339CE">
          <w:pPr>
            <w:pStyle w:val="8BCE31D79B51493FBA4A8E03DAA79487"/>
          </w:pPr>
          <w:r>
            <w:rPr>
              <w:webHidden/>
            </w:rPr>
            <w:t>#</w:t>
          </w:r>
        </w:p>
      </w:docPartBody>
    </w:docPart>
    <w:docPart>
      <w:docPartPr>
        <w:name w:val="8F690028C4EE4AC0BAC191572BB966F7"/>
        <w:category>
          <w:name w:val="General"/>
          <w:gallery w:val="placeholder"/>
        </w:category>
        <w:types>
          <w:type w:val="bbPlcHdr"/>
        </w:types>
        <w:behaviors>
          <w:behavior w:val="content"/>
        </w:behaviors>
        <w:guid w:val="{41B1C821-3B79-4E77-8F18-73742E76D156}"/>
      </w:docPartPr>
      <w:docPartBody>
        <w:p w:rsidR="004339CE" w:rsidRDefault="004339CE" w:rsidP="004339CE">
          <w:pPr>
            <w:pStyle w:val="8F690028C4EE4AC0BAC191572BB966F7"/>
          </w:pPr>
          <w:r w:rsidRPr="00D71686">
            <w:t>Subsection 3.3.b</w:t>
          </w:r>
        </w:p>
      </w:docPartBody>
    </w:docPart>
    <w:docPart>
      <w:docPartPr>
        <w:name w:val="B1F7DB9C622C4E96BE22BE7582F4F9D1"/>
        <w:category>
          <w:name w:val="General"/>
          <w:gallery w:val="placeholder"/>
        </w:category>
        <w:types>
          <w:type w:val="bbPlcHdr"/>
        </w:types>
        <w:behaviors>
          <w:behavior w:val="content"/>
        </w:behaviors>
        <w:guid w:val="{E4656547-BAE5-4EB0-850C-09ABA88E6921}"/>
      </w:docPartPr>
      <w:docPartBody>
        <w:p w:rsidR="004339CE" w:rsidRDefault="004339CE" w:rsidP="004339CE">
          <w:pPr>
            <w:pStyle w:val="B1F7DB9C622C4E96BE22BE7582F4F9D1"/>
          </w:pPr>
          <w:r>
            <w:rPr>
              <w:webHidden/>
            </w:rPr>
            <w:t>#</w:t>
          </w:r>
        </w:p>
      </w:docPartBody>
    </w:docPart>
    <w:docPart>
      <w:docPartPr>
        <w:name w:val="6863EC52257A4D858C53005E16F767FC"/>
        <w:category>
          <w:name w:val="General"/>
          <w:gallery w:val="placeholder"/>
        </w:category>
        <w:types>
          <w:type w:val="bbPlcHdr"/>
        </w:types>
        <w:behaviors>
          <w:behavior w:val="content"/>
        </w:behaviors>
        <w:guid w:val="{84887DD1-8EE5-4506-A8E9-3F8CA4B30922}"/>
      </w:docPartPr>
      <w:docPartBody>
        <w:p w:rsidR="004339CE" w:rsidRDefault="004339CE" w:rsidP="004339CE">
          <w:pPr>
            <w:pStyle w:val="6863EC52257A4D858C53005E16F767FC"/>
          </w:pPr>
          <w:r w:rsidRPr="00D71686">
            <w:t>Subsection 3.3.c</w:t>
          </w:r>
        </w:p>
      </w:docPartBody>
    </w:docPart>
    <w:docPart>
      <w:docPartPr>
        <w:name w:val="8AAB550FE27046F0AF54A6A69E276C5D"/>
        <w:category>
          <w:name w:val="General"/>
          <w:gallery w:val="placeholder"/>
        </w:category>
        <w:types>
          <w:type w:val="bbPlcHdr"/>
        </w:types>
        <w:behaviors>
          <w:behavior w:val="content"/>
        </w:behaviors>
        <w:guid w:val="{CBB453DA-C3D5-4973-86D1-324EFF9386E5}"/>
      </w:docPartPr>
      <w:docPartBody>
        <w:p w:rsidR="004339CE" w:rsidRDefault="004339CE" w:rsidP="004339CE">
          <w:pPr>
            <w:pStyle w:val="8AAB550FE27046F0AF54A6A69E276C5D"/>
          </w:pPr>
          <w:r>
            <w:rPr>
              <w:webHidden/>
            </w:rPr>
            <w:t>#</w:t>
          </w:r>
        </w:p>
      </w:docPartBody>
    </w:docPart>
    <w:docPart>
      <w:docPartPr>
        <w:name w:val="75FEA8766A8D4FB598E67E51F48496EF"/>
        <w:category>
          <w:name w:val="General"/>
          <w:gallery w:val="placeholder"/>
        </w:category>
        <w:types>
          <w:type w:val="bbPlcHdr"/>
        </w:types>
        <w:behaviors>
          <w:behavior w:val="content"/>
        </w:behaviors>
        <w:guid w:val="{948A448C-3E78-4C17-A730-3087E73D19D2}"/>
      </w:docPartPr>
      <w:docPartBody>
        <w:p w:rsidR="004339CE" w:rsidRDefault="004339CE" w:rsidP="004339CE">
          <w:pPr>
            <w:pStyle w:val="75FEA8766A8D4FB598E67E51F48496EF"/>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CE"/>
    <w:rsid w:val="0043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F7FBCC8D25104A7E89F289B2FD92C4A1">
    <w:name w:val="F7FBCC8D25104A7E89F289B2FD92C4A1"/>
  </w:style>
  <w:style w:type="paragraph" w:customStyle="1" w:styleId="81FC5558185F42C2AE19D5D9653F158A">
    <w:name w:val="81FC5558185F42C2AE19D5D9653F158A"/>
  </w:style>
  <w:style w:type="paragraph" w:customStyle="1" w:styleId="DB920F354E1F4C32A6D7CB37619377AA">
    <w:name w:val="DB920F354E1F4C32A6D7CB37619377AA"/>
  </w:style>
  <w:style w:type="paragraph" w:customStyle="1" w:styleId="562953D88E294C74B3505F477147B132">
    <w:name w:val="562953D88E294C74B3505F477147B132"/>
  </w:style>
  <w:style w:type="paragraph" w:customStyle="1" w:styleId="8181F91F193345DDB961F9BBF046F26E">
    <w:name w:val="8181F91F193345DDB961F9BBF046F26E"/>
  </w:style>
  <w:style w:type="paragraph" w:customStyle="1" w:styleId="D2311959C11E4D3A955C60E90709D4B5">
    <w:name w:val="D2311959C11E4D3A955C60E90709D4B5"/>
  </w:style>
  <w:style w:type="paragraph" w:customStyle="1" w:styleId="EC42B9B0D9EC48DC9E9CFCE351FB0642">
    <w:name w:val="EC42B9B0D9EC48DC9E9CFCE351FB0642"/>
  </w:style>
  <w:style w:type="paragraph" w:customStyle="1" w:styleId="99E1A741816D408690E65FC0F7421048">
    <w:name w:val="99E1A741816D408690E65FC0F7421048"/>
  </w:style>
  <w:style w:type="paragraph" w:customStyle="1" w:styleId="938AB6B8FFE54AF98331CD95BC172C0A">
    <w:name w:val="938AB6B8FFE54AF98331CD95BC172C0A"/>
    <w:rsid w:val="004339CE"/>
  </w:style>
  <w:style w:type="paragraph" w:customStyle="1" w:styleId="03F27EF5556A47C3909A909D88BE58E5">
    <w:name w:val="03F27EF5556A47C3909A909D88BE58E5"/>
    <w:rsid w:val="004339CE"/>
  </w:style>
  <w:style w:type="paragraph" w:customStyle="1" w:styleId="8363095E366E4D6583834C85F17C58F7">
    <w:name w:val="8363095E366E4D6583834C85F17C58F7"/>
    <w:rsid w:val="004339CE"/>
  </w:style>
  <w:style w:type="paragraph" w:customStyle="1" w:styleId="C01B0168888E4C749CDF5FD7E1F6DDBD">
    <w:name w:val="C01B0168888E4C749CDF5FD7E1F6DDBD"/>
    <w:rsid w:val="004339CE"/>
  </w:style>
  <w:style w:type="paragraph" w:customStyle="1" w:styleId="AF4C448597B54B10A16C224809C651C1">
    <w:name w:val="AF4C448597B54B10A16C224809C651C1"/>
    <w:rsid w:val="004339CE"/>
  </w:style>
  <w:style w:type="paragraph" w:customStyle="1" w:styleId="3ACCC76C1BC842E388C12F88E1927315">
    <w:name w:val="3ACCC76C1BC842E388C12F88E1927315"/>
    <w:rsid w:val="004339CE"/>
  </w:style>
  <w:style w:type="paragraph" w:customStyle="1" w:styleId="73EECAD35E3748A2855E7B7956D18654">
    <w:name w:val="73EECAD35E3748A2855E7B7956D18654"/>
    <w:rsid w:val="004339CE"/>
  </w:style>
  <w:style w:type="paragraph" w:customStyle="1" w:styleId="55C9109A1E184903B089BFD5BB2A4F7D">
    <w:name w:val="55C9109A1E184903B089BFD5BB2A4F7D"/>
    <w:rsid w:val="004339CE"/>
  </w:style>
  <w:style w:type="paragraph" w:customStyle="1" w:styleId="611DFED2F91F4D30BA72CBE7251CE21C">
    <w:name w:val="611DFED2F91F4D30BA72CBE7251CE21C"/>
    <w:rsid w:val="004339CE"/>
  </w:style>
  <w:style w:type="paragraph" w:customStyle="1" w:styleId="88BF03B3CF2A4757A943C28375A89E67">
    <w:name w:val="88BF03B3CF2A4757A943C28375A89E67"/>
    <w:rsid w:val="004339CE"/>
  </w:style>
  <w:style w:type="paragraph" w:customStyle="1" w:styleId="3D24361333A94EDDBC58BB4EDCDD4D73">
    <w:name w:val="3D24361333A94EDDBC58BB4EDCDD4D73"/>
    <w:rsid w:val="004339CE"/>
  </w:style>
  <w:style w:type="paragraph" w:customStyle="1" w:styleId="88C503002C804F19A9FA33FF02D1171F">
    <w:name w:val="88C503002C804F19A9FA33FF02D1171F"/>
    <w:rsid w:val="004339CE"/>
  </w:style>
  <w:style w:type="paragraph" w:customStyle="1" w:styleId="65C54DD02B07421EB88381EF95A723C2">
    <w:name w:val="65C54DD02B07421EB88381EF95A723C2"/>
    <w:rsid w:val="004339CE"/>
  </w:style>
  <w:style w:type="paragraph" w:customStyle="1" w:styleId="78872EFD25354FCAACB01B11E4309171">
    <w:name w:val="78872EFD25354FCAACB01B11E4309171"/>
    <w:rsid w:val="004339CE"/>
  </w:style>
  <w:style w:type="paragraph" w:customStyle="1" w:styleId="8041949F610243D197DCEE1213D1D62A">
    <w:name w:val="8041949F610243D197DCEE1213D1D62A"/>
    <w:rsid w:val="004339CE"/>
  </w:style>
  <w:style w:type="paragraph" w:customStyle="1" w:styleId="5ABE289429A4431DBB5F39EDE50BEA13">
    <w:name w:val="5ABE289429A4431DBB5F39EDE50BEA13"/>
    <w:rsid w:val="004339CE"/>
  </w:style>
  <w:style w:type="paragraph" w:customStyle="1" w:styleId="7B496074C247476490FA2DBA1AE7EA9F">
    <w:name w:val="7B496074C247476490FA2DBA1AE7EA9F"/>
    <w:rsid w:val="004339CE"/>
  </w:style>
  <w:style w:type="paragraph" w:customStyle="1" w:styleId="14C20743E8F643608C07D030D589DFE8">
    <w:name w:val="14C20743E8F643608C07D030D589DFE8"/>
    <w:rsid w:val="004339CE"/>
  </w:style>
  <w:style w:type="paragraph" w:customStyle="1" w:styleId="13254F281C7743D59EBE2FD5EF0ECFC7">
    <w:name w:val="13254F281C7743D59EBE2FD5EF0ECFC7"/>
    <w:rsid w:val="004339CE"/>
  </w:style>
  <w:style w:type="paragraph" w:customStyle="1" w:styleId="875F29FEA888489ABAB54B1995E7F47B">
    <w:name w:val="875F29FEA888489ABAB54B1995E7F47B"/>
    <w:rsid w:val="004339CE"/>
  </w:style>
  <w:style w:type="paragraph" w:customStyle="1" w:styleId="7F4511AB9FE44A94801A492716ED48E5">
    <w:name w:val="7F4511AB9FE44A94801A492716ED48E5"/>
    <w:rsid w:val="004339CE"/>
  </w:style>
  <w:style w:type="paragraph" w:customStyle="1" w:styleId="27108C08644D4AEE8F1FCD4C444C2B6C">
    <w:name w:val="27108C08644D4AEE8F1FCD4C444C2B6C"/>
    <w:rsid w:val="004339CE"/>
  </w:style>
  <w:style w:type="paragraph" w:customStyle="1" w:styleId="FA974F464D874F06B7AE0C47E0E2A5F2">
    <w:name w:val="FA974F464D874F06B7AE0C47E0E2A5F2"/>
    <w:rsid w:val="004339CE"/>
  </w:style>
  <w:style w:type="paragraph" w:customStyle="1" w:styleId="7C85D8775B5C4AF8A4F8D84D1A59B20F">
    <w:name w:val="7C85D8775B5C4AF8A4F8D84D1A59B20F"/>
    <w:rsid w:val="004339CE"/>
  </w:style>
  <w:style w:type="paragraph" w:customStyle="1" w:styleId="8E9EF2B98D924EF98E38232F74002D4F">
    <w:name w:val="8E9EF2B98D924EF98E38232F74002D4F"/>
    <w:rsid w:val="004339CE"/>
  </w:style>
  <w:style w:type="paragraph" w:customStyle="1" w:styleId="53A7AE854B9A4DB0A0F8F5D4341F89D0">
    <w:name w:val="53A7AE854B9A4DB0A0F8F5D4341F89D0"/>
    <w:rsid w:val="004339CE"/>
  </w:style>
  <w:style w:type="paragraph" w:customStyle="1" w:styleId="21CE90DF2C9A47129813F8014CD0B824">
    <w:name w:val="21CE90DF2C9A47129813F8014CD0B824"/>
    <w:rsid w:val="004339CE"/>
  </w:style>
  <w:style w:type="paragraph" w:customStyle="1" w:styleId="A114F21ACEE5496BA35947DE1BA4043C">
    <w:name w:val="A114F21ACEE5496BA35947DE1BA4043C"/>
    <w:rsid w:val="004339CE"/>
  </w:style>
  <w:style w:type="paragraph" w:customStyle="1" w:styleId="68C06210FCC1470899B3B441C6FAA9AA">
    <w:name w:val="68C06210FCC1470899B3B441C6FAA9AA"/>
    <w:rsid w:val="004339CE"/>
  </w:style>
  <w:style w:type="paragraph" w:customStyle="1" w:styleId="0B121C0895274DA49A114EF227531C22">
    <w:name w:val="0B121C0895274DA49A114EF227531C22"/>
    <w:rsid w:val="004339CE"/>
  </w:style>
  <w:style w:type="paragraph" w:customStyle="1" w:styleId="4558B8AE64114CAB90814FC13FA20D3C">
    <w:name w:val="4558B8AE64114CAB90814FC13FA20D3C"/>
    <w:rsid w:val="004339CE"/>
  </w:style>
  <w:style w:type="paragraph" w:customStyle="1" w:styleId="0CF8702BF3684AA48466C9054553666A">
    <w:name w:val="0CF8702BF3684AA48466C9054553666A"/>
    <w:rsid w:val="004339CE"/>
  </w:style>
  <w:style w:type="paragraph" w:customStyle="1" w:styleId="FACF3684C79148D7904A6A9A7B86A83A">
    <w:name w:val="FACF3684C79148D7904A6A9A7B86A83A"/>
    <w:rsid w:val="004339CE"/>
  </w:style>
  <w:style w:type="paragraph" w:customStyle="1" w:styleId="8E2B46DF81464AAA91C14A504A15FD47">
    <w:name w:val="8E2B46DF81464AAA91C14A504A15FD47"/>
    <w:rsid w:val="004339CE"/>
  </w:style>
  <w:style w:type="paragraph" w:customStyle="1" w:styleId="1A11A684528D46838BE246146DFCAA56">
    <w:name w:val="1A11A684528D46838BE246146DFCAA56"/>
    <w:rsid w:val="004339CE"/>
  </w:style>
  <w:style w:type="paragraph" w:customStyle="1" w:styleId="70D87042CDC745B3B32BBC733AAA6900">
    <w:name w:val="70D87042CDC745B3B32BBC733AAA6900"/>
    <w:rsid w:val="004339CE"/>
  </w:style>
  <w:style w:type="paragraph" w:customStyle="1" w:styleId="2537393C43DB4C3495A5A5D4314EF7B3">
    <w:name w:val="2537393C43DB4C3495A5A5D4314EF7B3"/>
    <w:rsid w:val="004339CE"/>
  </w:style>
  <w:style w:type="paragraph" w:customStyle="1" w:styleId="B295C8FDFB5E496EA98723AF595D3567">
    <w:name w:val="B295C8FDFB5E496EA98723AF595D3567"/>
    <w:rsid w:val="004339CE"/>
  </w:style>
  <w:style w:type="paragraph" w:customStyle="1" w:styleId="E81678BA2EB147EFBC2FDA076B021CC1">
    <w:name w:val="E81678BA2EB147EFBC2FDA076B021CC1"/>
    <w:rsid w:val="004339CE"/>
  </w:style>
  <w:style w:type="paragraph" w:customStyle="1" w:styleId="31288DCCB7514595B9D74706449E616C">
    <w:name w:val="31288DCCB7514595B9D74706449E616C"/>
    <w:rsid w:val="004339CE"/>
  </w:style>
  <w:style w:type="paragraph" w:customStyle="1" w:styleId="FD298FF61A5F4E5AA287B5FEAAEF832E">
    <w:name w:val="FD298FF61A5F4E5AA287B5FEAAEF832E"/>
    <w:rsid w:val="004339CE"/>
  </w:style>
  <w:style w:type="paragraph" w:customStyle="1" w:styleId="F93B4C1AA9E74C30A6DF6DE640607AEA">
    <w:name w:val="F93B4C1AA9E74C30A6DF6DE640607AEA"/>
    <w:rsid w:val="004339CE"/>
  </w:style>
  <w:style w:type="paragraph" w:customStyle="1" w:styleId="D6A717BC59C343F3A0D200E229FD11BF">
    <w:name w:val="D6A717BC59C343F3A0D200E229FD11BF"/>
    <w:rsid w:val="004339CE"/>
  </w:style>
  <w:style w:type="paragraph" w:customStyle="1" w:styleId="17D60550224D4B10942B3A523DC50CE5">
    <w:name w:val="17D60550224D4B10942B3A523DC50CE5"/>
    <w:rsid w:val="004339CE"/>
  </w:style>
  <w:style w:type="paragraph" w:customStyle="1" w:styleId="F51A07649CD54F2DABA1CE3A23A5AD50">
    <w:name w:val="F51A07649CD54F2DABA1CE3A23A5AD50"/>
    <w:rsid w:val="004339CE"/>
  </w:style>
  <w:style w:type="paragraph" w:customStyle="1" w:styleId="AEF9B90D42C34ED2A084CDA3738A2EDE">
    <w:name w:val="AEF9B90D42C34ED2A084CDA3738A2EDE"/>
    <w:rsid w:val="004339CE"/>
  </w:style>
  <w:style w:type="paragraph" w:customStyle="1" w:styleId="F4F75C6222E546999E31AA21EDAC6DB1">
    <w:name w:val="F4F75C6222E546999E31AA21EDAC6DB1"/>
    <w:rsid w:val="004339CE"/>
  </w:style>
  <w:style w:type="paragraph" w:customStyle="1" w:styleId="A9C7677A8FB647BF9279E79F77588D57">
    <w:name w:val="A9C7677A8FB647BF9279E79F77588D57"/>
    <w:rsid w:val="004339CE"/>
  </w:style>
  <w:style w:type="paragraph" w:customStyle="1" w:styleId="CE25C0043E1144F2A8B472CF8F310CD9">
    <w:name w:val="CE25C0043E1144F2A8B472CF8F310CD9"/>
    <w:rsid w:val="004339CE"/>
  </w:style>
  <w:style w:type="paragraph" w:customStyle="1" w:styleId="E9734368AF124018A9C1C38678E49CF1">
    <w:name w:val="E9734368AF124018A9C1C38678E49CF1"/>
    <w:rsid w:val="004339CE"/>
  </w:style>
  <w:style w:type="paragraph" w:customStyle="1" w:styleId="92803751F8564E9C8EBECF3B1C0E9B12">
    <w:name w:val="92803751F8564E9C8EBECF3B1C0E9B12"/>
    <w:rsid w:val="004339CE"/>
  </w:style>
  <w:style w:type="paragraph" w:customStyle="1" w:styleId="C9E566BDE55B46FEB2AE34E460F8E6C9">
    <w:name w:val="C9E566BDE55B46FEB2AE34E460F8E6C9"/>
    <w:rsid w:val="004339CE"/>
  </w:style>
  <w:style w:type="paragraph" w:customStyle="1" w:styleId="94C9E0B48DBA446FBAF5C8474D6B7F96">
    <w:name w:val="94C9E0B48DBA446FBAF5C8474D6B7F96"/>
    <w:rsid w:val="004339CE"/>
  </w:style>
  <w:style w:type="paragraph" w:customStyle="1" w:styleId="55409B38CAA14FCAA96EDDE84DAECAB6">
    <w:name w:val="55409B38CAA14FCAA96EDDE84DAECAB6"/>
    <w:rsid w:val="004339CE"/>
  </w:style>
  <w:style w:type="paragraph" w:customStyle="1" w:styleId="F544957A6AC04A25BE086D0ADE86D5DF">
    <w:name w:val="F544957A6AC04A25BE086D0ADE86D5DF"/>
    <w:rsid w:val="004339CE"/>
  </w:style>
  <w:style w:type="paragraph" w:customStyle="1" w:styleId="C842EA46C394460CB51D6C47DEC9A67C">
    <w:name w:val="C842EA46C394460CB51D6C47DEC9A67C"/>
    <w:rsid w:val="004339CE"/>
  </w:style>
  <w:style w:type="paragraph" w:customStyle="1" w:styleId="9FBFCD1AC26B4B32AFAB0425188BE323">
    <w:name w:val="9FBFCD1AC26B4B32AFAB0425188BE323"/>
    <w:rsid w:val="004339CE"/>
  </w:style>
  <w:style w:type="paragraph" w:customStyle="1" w:styleId="D05DA7C1133043DA90A3C674B6900360">
    <w:name w:val="D05DA7C1133043DA90A3C674B6900360"/>
    <w:rsid w:val="004339CE"/>
  </w:style>
  <w:style w:type="paragraph" w:customStyle="1" w:styleId="AE6AF55490DE4633A8701F8CE1941A3B">
    <w:name w:val="AE6AF55490DE4633A8701F8CE1941A3B"/>
    <w:rsid w:val="004339CE"/>
  </w:style>
  <w:style w:type="paragraph" w:customStyle="1" w:styleId="A73736CDA99540CA8981D4DF3F54FC86">
    <w:name w:val="A73736CDA99540CA8981D4DF3F54FC86"/>
    <w:rsid w:val="004339CE"/>
  </w:style>
  <w:style w:type="paragraph" w:customStyle="1" w:styleId="06C19FC623894F8E863B422B6287E12E">
    <w:name w:val="06C19FC623894F8E863B422B6287E12E"/>
    <w:rsid w:val="004339CE"/>
  </w:style>
  <w:style w:type="paragraph" w:customStyle="1" w:styleId="Level1">
    <w:name w:val="Level 1"/>
    <w:basedOn w:val="TOC1"/>
    <w:link w:val="Level1Char"/>
    <w:rsid w:val="004339CE"/>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4339CE"/>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rsid w:val="004339CE"/>
    <w:pPr>
      <w:spacing w:after="100"/>
    </w:pPr>
  </w:style>
  <w:style w:type="paragraph" w:customStyle="1" w:styleId="0E048B79DCE2400D8AD5743527D592AD">
    <w:name w:val="0E048B79DCE2400D8AD5743527D592AD"/>
    <w:rsid w:val="004339CE"/>
  </w:style>
  <w:style w:type="paragraph" w:customStyle="1" w:styleId="546280D16B764D4BBF9E6E01E674CC88">
    <w:name w:val="546280D16B764D4BBF9E6E01E674CC88"/>
    <w:rsid w:val="004339CE"/>
  </w:style>
  <w:style w:type="paragraph" w:customStyle="1" w:styleId="Level2">
    <w:name w:val="Level 2"/>
    <w:basedOn w:val="TOC2"/>
    <w:link w:val="Level2Char"/>
    <w:rsid w:val="004339CE"/>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sid w:val="004339CE"/>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rsid w:val="004339CE"/>
    <w:pPr>
      <w:spacing w:after="100"/>
      <w:ind w:left="220"/>
    </w:pPr>
  </w:style>
  <w:style w:type="paragraph" w:customStyle="1" w:styleId="6E12EEB66C1740768EA6D75B80C674A7">
    <w:name w:val="6E12EEB66C1740768EA6D75B80C674A7"/>
    <w:rsid w:val="004339CE"/>
  </w:style>
  <w:style w:type="paragraph" w:customStyle="1" w:styleId="09FDD055540D4CAA937498A85943087E">
    <w:name w:val="09FDD055540D4CAA937498A85943087E"/>
    <w:rsid w:val="004339CE"/>
  </w:style>
  <w:style w:type="paragraph" w:customStyle="1" w:styleId="Level3">
    <w:name w:val="Level 3"/>
    <w:basedOn w:val="TOC3"/>
    <w:link w:val="Level3CharChar"/>
    <w:rsid w:val="004339CE"/>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4339CE"/>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rsid w:val="004339CE"/>
    <w:pPr>
      <w:spacing w:after="100"/>
      <w:ind w:left="440"/>
    </w:pPr>
  </w:style>
  <w:style w:type="paragraph" w:customStyle="1" w:styleId="D23CD08A42C747129B4E2A26C057EFCA">
    <w:name w:val="D23CD08A42C747129B4E2A26C057EFCA"/>
    <w:rsid w:val="004339CE"/>
  </w:style>
  <w:style w:type="paragraph" w:customStyle="1" w:styleId="5F529A9426CF42CFA0420BDB61BC88F4">
    <w:name w:val="5F529A9426CF42CFA0420BDB61BC88F4"/>
    <w:rsid w:val="004339CE"/>
  </w:style>
  <w:style w:type="paragraph" w:customStyle="1" w:styleId="2D119EE4558141949D2BD304C5F3B1B6">
    <w:name w:val="2D119EE4558141949D2BD304C5F3B1B6"/>
    <w:rsid w:val="004339CE"/>
  </w:style>
  <w:style w:type="paragraph" w:customStyle="1" w:styleId="6E68C509F8524C2F81219E308231914C">
    <w:name w:val="6E68C509F8524C2F81219E308231914C"/>
    <w:rsid w:val="004339CE"/>
  </w:style>
  <w:style w:type="paragraph" w:customStyle="1" w:styleId="1A7E301A88DB4B87B7F3A0B7447618F5">
    <w:name w:val="1A7E301A88DB4B87B7F3A0B7447618F5"/>
    <w:rsid w:val="004339CE"/>
  </w:style>
  <w:style w:type="paragraph" w:customStyle="1" w:styleId="ABA4731FD63640BE9FCD4AF59D58FBE8">
    <w:name w:val="ABA4731FD63640BE9FCD4AF59D58FBE8"/>
    <w:rsid w:val="004339CE"/>
  </w:style>
  <w:style w:type="paragraph" w:customStyle="1" w:styleId="D88765E3055F42F7898B525C34DA0C1B">
    <w:name w:val="D88765E3055F42F7898B525C34DA0C1B"/>
    <w:rsid w:val="004339CE"/>
  </w:style>
  <w:style w:type="paragraph" w:customStyle="1" w:styleId="801B372C71AC446EBCF6377B4DAEBB84">
    <w:name w:val="801B372C71AC446EBCF6377B4DAEBB84"/>
    <w:rsid w:val="004339CE"/>
  </w:style>
  <w:style w:type="paragraph" w:customStyle="1" w:styleId="3DD036492B50465A9080E239EFDCDC77">
    <w:name w:val="3DD036492B50465A9080E239EFDCDC77"/>
    <w:rsid w:val="004339CE"/>
  </w:style>
  <w:style w:type="paragraph" w:customStyle="1" w:styleId="1CA964EF61A54DE5842B83B0D6E95854">
    <w:name w:val="1CA964EF61A54DE5842B83B0D6E95854"/>
    <w:rsid w:val="004339CE"/>
  </w:style>
  <w:style w:type="paragraph" w:customStyle="1" w:styleId="4F92E1CB9C12455392901F152490890A">
    <w:name w:val="4F92E1CB9C12455392901F152490890A"/>
    <w:rsid w:val="004339CE"/>
  </w:style>
  <w:style w:type="paragraph" w:customStyle="1" w:styleId="52EB96CDBA90463D8328FA578B6510A4">
    <w:name w:val="52EB96CDBA90463D8328FA578B6510A4"/>
    <w:rsid w:val="004339CE"/>
  </w:style>
  <w:style w:type="paragraph" w:customStyle="1" w:styleId="8C048B1B1F1041C884FBC27E75F40E20">
    <w:name w:val="8C048B1B1F1041C884FBC27E75F40E20"/>
    <w:rsid w:val="004339CE"/>
  </w:style>
  <w:style w:type="paragraph" w:customStyle="1" w:styleId="CFB798ACE3EB42A9A3EA9B7509CD74BB">
    <w:name w:val="CFB798ACE3EB42A9A3EA9B7509CD74BB"/>
    <w:rsid w:val="004339CE"/>
  </w:style>
  <w:style w:type="paragraph" w:customStyle="1" w:styleId="40CCDD6018304190B7B3592D0132C15C">
    <w:name w:val="40CCDD6018304190B7B3592D0132C15C"/>
    <w:rsid w:val="004339CE"/>
  </w:style>
  <w:style w:type="paragraph" w:customStyle="1" w:styleId="8232F3B0BB2C4528B117D2C615AF2B3A">
    <w:name w:val="8232F3B0BB2C4528B117D2C615AF2B3A"/>
    <w:rsid w:val="004339CE"/>
  </w:style>
  <w:style w:type="paragraph" w:customStyle="1" w:styleId="B416DFCF4DC949689236E637687E546E">
    <w:name w:val="B416DFCF4DC949689236E637687E546E"/>
    <w:rsid w:val="004339CE"/>
  </w:style>
  <w:style w:type="paragraph" w:customStyle="1" w:styleId="C4E919081C1E4B50B95D3E36DC2BB782">
    <w:name w:val="C4E919081C1E4B50B95D3E36DC2BB782"/>
    <w:rsid w:val="004339CE"/>
  </w:style>
  <w:style w:type="paragraph" w:customStyle="1" w:styleId="C31F3C7D25524BBA95EEFA0EFAB8DA7B">
    <w:name w:val="C31F3C7D25524BBA95EEFA0EFAB8DA7B"/>
    <w:rsid w:val="004339CE"/>
  </w:style>
  <w:style w:type="paragraph" w:customStyle="1" w:styleId="8313372CEFDE4233954953F002CABD26">
    <w:name w:val="8313372CEFDE4233954953F002CABD26"/>
    <w:rsid w:val="004339CE"/>
  </w:style>
  <w:style w:type="paragraph" w:customStyle="1" w:styleId="F821F3BBF7CB4B0183DCBC6A98EF593B">
    <w:name w:val="F821F3BBF7CB4B0183DCBC6A98EF593B"/>
    <w:rsid w:val="004339CE"/>
  </w:style>
  <w:style w:type="paragraph" w:customStyle="1" w:styleId="6B9848248F5D42E59B6440F24CEDA98C">
    <w:name w:val="6B9848248F5D42E59B6440F24CEDA98C"/>
    <w:rsid w:val="004339CE"/>
  </w:style>
  <w:style w:type="paragraph" w:customStyle="1" w:styleId="B57D208B0C1C40449BBB613A01541EFB">
    <w:name w:val="B57D208B0C1C40449BBB613A01541EFB"/>
    <w:rsid w:val="004339CE"/>
  </w:style>
  <w:style w:type="paragraph" w:customStyle="1" w:styleId="29BC243970624559A41D3CBF69D860C7">
    <w:name w:val="29BC243970624559A41D3CBF69D860C7"/>
    <w:rsid w:val="004339CE"/>
  </w:style>
  <w:style w:type="paragraph" w:customStyle="1" w:styleId="C90BFFD95E2D4148BFE32FA5666396B4">
    <w:name w:val="C90BFFD95E2D4148BFE32FA5666396B4"/>
    <w:rsid w:val="004339CE"/>
  </w:style>
  <w:style w:type="paragraph" w:customStyle="1" w:styleId="85EE7302C9AF4B7BAA6BF3F9C2E7B26E">
    <w:name w:val="85EE7302C9AF4B7BAA6BF3F9C2E7B26E"/>
    <w:rsid w:val="004339CE"/>
  </w:style>
  <w:style w:type="paragraph" w:customStyle="1" w:styleId="86FB19D2AB1B4D8CA40AD61C9C580915">
    <w:name w:val="86FB19D2AB1B4D8CA40AD61C9C580915"/>
    <w:rsid w:val="004339CE"/>
  </w:style>
  <w:style w:type="paragraph" w:customStyle="1" w:styleId="A723D1DDFE164F4BA29146A655374EB0">
    <w:name w:val="A723D1DDFE164F4BA29146A655374EB0"/>
    <w:rsid w:val="004339CE"/>
  </w:style>
  <w:style w:type="paragraph" w:customStyle="1" w:styleId="F2C1ECA7AE534DEDA201A8DA0071C8B1">
    <w:name w:val="F2C1ECA7AE534DEDA201A8DA0071C8B1"/>
    <w:rsid w:val="004339CE"/>
  </w:style>
  <w:style w:type="paragraph" w:customStyle="1" w:styleId="C0C38F0730184F3CB9A7DFF5D5CD3CE4">
    <w:name w:val="C0C38F0730184F3CB9A7DFF5D5CD3CE4"/>
    <w:rsid w:val="004339CE"/>
  </w:style>
  <w:style w:type="paragraph" w:customStyle="1" w:styleId="0FD5E17A6BB7412F9ADFEEBCF8427A07">
    <w:name w:val="0FD5E17A6BB7412F9ADFEEBCF8427A07"/>
    <w:rsid w:val="004339CE"/>
  </w:style>
  <w:style w:type="paragraph" w:customStyle="1" w:styleId="3C6E3B9F821448648E11396FBB154C44">
    <w:name w:val="3C6E3B9F821448648E11396FBB154C44"/>
    <w:rsid w:val="004339CE"/>
  </w:style>
  <w:style w:type="paragraph" w:customStyle="1" w:styleId="3C7ADDCAF4BC43BFBED5A4F4EF6BF2C4">
    <w:name w:val="3C7ADDCAF4BC43BFBED5A4F4EF6BF2C4"/>
    <w:rsid w:val="004339CE"/>
  </w:style>
  <w:style w:type="paragraph" w:customStyle="1" w:styleId="ADFE5C764702411D8DF9C7C63C7C7EAE">
    <w:name w:val="ADFE5C764702411D8DF9C7C63C7C7EAE"/>
    <w:rsid w:val="004339CE"/>
  </w:style>
  <w:style w:type="paragraph" w:customStyle="1" w:styleId="8AF296DAC184464F8FB9F0EEC3046C5B">
    <w:name w:val="8AF296DAC184464F8FB9F0EEC3046C5B"/>
    <w:rsid w:val="004339CE"/>
  </w:style>
  <w:style w:type="paragraph" w:customStyle="1" w:styleId="1194E759BAD94DB98F48BDBF2013A2AC">
    <w:name w:val="1194E759BAD94DB98F48BDBF2013A2AC"/>
    <w:rsid w:val="004339CE"/>
  </w:style>
  <w:style w:type="paragraph" w:customStyle="1" w:styleId="631F898F894E4F12BFF056B9B338271F">
    <w:name w:val="631F898F894E4F12BFF056B9B338271F"/>
    <w:rsid w:val="004339CE"/>
  </w:style>
  <w:style w:type="paragraph" w:customStyle="1" w:styleId="74E40557FA15420A9534E083F6D75235">
    <w:name w:val="74E40557FA15420A9534E083F6D75235"/>
    <w:rsid w:val="004339CE"/>
  </w:style>
  <w:style w:type="paragraph" w:customStyle="1" w:styleId="FFCCC1B8F2A149C98ABA295F094F41E8">
    <w:name w:val="FFCCC1B8F2A149C98ABA295F094F41E8"/>
    <w:rsid w:val="004339CE"/>
  </w:style>
  <w:style w:type="paragraph" w:customStyle="1" w:styleId="8422B003E6BA40AD90E43BDF526FE574">
    <w:name w:val="8422B003E6BA40AD90E43BDF526FE574"/>
    <w:rsid w:val="004339CE"/>
  </w:style>
  <w:style w:type="paragraph" w:customStyle="1" w:styleId="A12F92F419A845D9BFAD489147D0F4E0">
    <w:name w:val="A12F92F419A845D9BFAD489147D0F4E0"/>
    <w:rsid w:val="004339CE"/>
  </w:style>
  <w:style w:type="paragraph" w:customStyle="1" w:styleId="1E8E023221D64433A9BF7E38599FD249">
    <w:name w:val="1E8E023221D64433A9BF7E38599FD249"/>
    <w:rsid w:val="004339CE"/>
  </w:style>
  <w:style w:type="paragraph" w:customStyle="1" w:styleId="7216EEEE5E57452590C3755051F8AC99">
    <w:name w:val="7216EEEE5E57452590C3755051F8AC99"/>
    <w:rsid w:val="004339CE"/>
  </w:style>
  <w:style w:type="paragraph" w:customStyle="1" w:styleId="C3C3E6F64CA14A6D9F15E92D9D95A90C">
    <w:name w:val="C3C3E6F64CA14A6D9F15E92D9D95A90C"/>
    <w:rsid w:val="004339CE"/>
  </w:style>
  <w:style w:type="paragraph" w:customStyle="1" w:styleId="6FF8175B8A664C5F93F3DB079D6EC7EA">
    <w:name w:val="6FF8175B8A664C5F93F3DB079D6EC7EA"/>
    <w:rsid w:val="004339CE"/>
  </w:style>
  <w:style w:type="paragraph" w:customStyle="1" w:styleId="81F4980C07BF4FDAAD4E6BF1B7A91684">
    <w:name w:val="81F4980C07BF4FDAAD4E6BF1B7A91684"/>
    <w:rsid w:val="004339CE"/>
  </w:style>
  <w:style w:type="paragraph" w:customStyle="1" w:styleId="5566A89E016D487496024163F0B2F5AD">
    <w:name w:val="5566A89E016D487496024163F0B2F5AD"/>
    <w:rsid w:val="004339CE"/>
  </w:style>
  <w:style w:type="paragraph" w:customStyle="1" w:styleId="3FC7A22191B54D479E24FD10E3F9546F">
    <w:name w:val="3FC7A22191B54D479E24FD10E3F9546F"/>
    <w:rsid w:val="004339CE"/>
  </w:style>
  <w:style w:type="paragraph" w:customStyle="1" w:styleId="9201803386464A4C890EC88955ABEB76">
    <w:name w:val="9201803386464A4C890EC88955ABEB76"/>
    <w:rsid w:val="004339CE"/>
  </w:style>
  <w:style w:type="paragraph" w:customStyle="1" w:styleId="8DD07917775744D3AB846B57DBC20E75">
    <w:name w:val="8DD07917775744D3AB846B57DBC20E75"/>
    <w:rsid w:val="004339CE"/>
  </w:style>
  <w:style w:type="paragraph" w:customStyle="1" w:styleId="EE66C182F197402EB9CE91E97FF15446">
    <w:name w:val="EE66C182F197402EB9CE91E97FF15446"/>
    <w:rsid w:val="004339CE"/>
  </w:style>
  <w:style w:type="paragraph" w:customStyle="1" w:styleId="50B7D2D4E2FC4D11BFE9B55918724EB7">
    <w:name w:val="50B7D2D4E2FC4D11BFE9B55918724EB7"/>
    <w:rsid w:val="004339CE"/>
  </w:style>
  <w:style w:type="paragraph" w:customStyle="1" w:styleId="06957DB525E64772B6501E2D31A6AEA2">
    <w:name w:val="06957DB525E64772B6501E2D31A6AEA2"/>
    <w:rsid w:val="004339CE"/>
  </w:style>
  <w:style w:type="paragraph" w:customStyle="1" w:styleId="4C4106F44CAE430B9BEEBFE97C2CF773">
    <w:name w:val="4C4106F44CAE430B9BEEBFE97C2CF773"/>
    <w:rsid w:val="004339CE"/>
  </w:style>
  <w:style w:type="paragraph" w:customStyle="1" w:styleId="27CE20F0A597498BB2E74530A49E02B7">
    <w:name w:val="27CE20F0A597498BB2E74530A49E02B7"/>
    <w:rsid w:val="004339CE"/>
  </w:style>
  <w:style w:type="paragraph" w:customStyle="1" w:styleId="03A9F15AB6BF41EAB404BA4E4A0109D8">
    <w:name w:val="03A9F15AB6BF41EAB404BA4E4A0109D8"/>
    <w:rsid w:val="004339CE"/>
  </w:style>
  <w:style w:type="paragraph" w:customStyle="1" w:styleId="E669BA29E3674B01B51758C2C0A5B705">
    <w:name w:val="E669BA29E3674B01B51758C2C0A5B705"/>
    <w:rsid w:val="004339CE"/>
  </w:style>
  <w:style w:type="paragraph" w:customStyle="1" w:styleId="312F857E49F34226995B1EBEC13F483E">
    <w:name w:val="312F857E49F34226995B1EBEC13F483E"/>
    <w:rsid w:val="004339CE"/>
  </w:style>
  <w:style w:type="paragraph" w:customStyle="1" w:styleId="7731E28AB84242DC96E16B67D31AB318">
    <w:name w:val="7731E28AB84242DC96E16B67D31AB318"/>
    <w:rsid w:val="004339CE"/>
  </w:style>
  <w:style w:type="paragraph" w:customStyle="1" w:styleId="F73A38B6D6E54D34B7EB680FCA6E6F0E">
    <w:name w:val="F73A38B6D6E54D34B7EB680FCA6E6F0E"/>
    <w:rsid w:val="004339CE"/>
  </w:style>
  <w:style w:type="paragraph" w:customStyle="1" w:styleId="5E855019873640329DA2DFB5354B4388">
    <w:name w:val="5E855019873640329DA2DFB5354B4388"/>
    <w:rsid w:val="004339CE"/>
  </w:style>
  <w:style w:type="paragraph" w:customStyle="1" w:styleId="8DAA7079F01A4DA29C19F1E34CBB36BD">
    <w:name w:val="8DAA7079F01A4DA29C19F1E34CBB36BD"/>
    <w:rsid w:val="004339CE"/>
  </w:style>
  <w:style w:type="paragraph" w:customStyle="1" w:styleId="9EE80456465D4FE980FA484585A995D7">
    <w:name w:val="9EE80456465D4FE980FA484585A995D7"/>
    <w:rsid w:val="004339CE"/>
  </w:style>
  <w:style w:type="paragraph" w:customStyle="1" w:styleId="CE89F119AD184F11807CB69FE0C7DD04">
    <w:name w:val="CE89F119AD184F11807CB69FE0C7DD04"/>
    <w:rsid w:val="004339CE"/>
  </w:style>
  <w:style w:type="paragraph" w:customStyle="1" w:styleId="176F5B3BF3C4425EA62AF85F5DCF77EE">
    <w:name w:val="176F5B3BF3C4425EA62AF85F5DCF77EE"/>
    <w:rsid w:val="004339CE"/>
  </w:style>
  <w:style w:type="paragraph" w:customStyle="1" w:styleId="5669648C45D84756820F75B9173ACCA6">
    <w:name w:val="5669648C45D84756820F75B9173ACCA6"/>
    <w:rsid w:val="004339CE"/>
  </w:style>
  <w:style w:type="paragraph" w:customStyle="1" w:styleId="66F3E90A1DF642DCB8F8C68356B0052F">
    <w:name w:val="66F3E90A1DF642DCB8F8C68356B0052F"/>
    <w:rsid w:val="004339CE"/>
  </w:style>
  <w:style w:type="paragraph" w:customStyle="1" w:styleId="D93FAC7F289B4C60B8B8AE2669789263">
    <w:name w:val="D93FAC7F289B4C60B8B8AE2669789263"/>
    <w:rsid w:val="004339CE"/>
  </w:style>
  <w:style w:type="paragraph" w:customStyle="1" w:styleId="4912AF3B837A4C3C94AEC2467988183C">
    <w:name w:val="4912AF3B837A4C3C94AEC2467988183C"/>
    <w:rsid w:val="004339CE"/>
  </w:style>
  <w:style w:type="paragraph" w:customStyle="1" w:styleId="845DE003EBFA48A58462905834E4C2B0">
    <w:name w:val="845DE003EBFA48A58462905834E4C2B0"/>
    <w:rsid w:val="004339CE"/>
  </w:style>
  <w:style w:type="paragraph" w:customStyle="1" w:styleId="78E84BC1CFB64DD685EC1657808C9E75">
    <w:name w:val="78E84BC1CFB64DD685EC1657808C9E75"/>
    <w:rsid w:val="004339CE"/>
  </w:style>
  <w:style w:type="paragraph" w:customStyle="1" w:styleId="340EF098EAD04DB2B2E7C7380E5D21AE">
    <w:name w:val="340EF098EAD04DB2B2E7C7380E5D21AE"/>
    <w:rsid w:val="004339CE"/>
  </w:style>
  <w:style w:type="paragraph" w:customStyle="1" w:styleId="75AD902E45B64C93AC62C7AE0E832A0E">
    <w:name w:val="75AD902E45B64C93AC62C7AE0E832A0E"/>
    <w:rsid w:val="004339CE"/>
  </w:style>
  <w:style w:type="paragraph" w:customStyle="1" w:styleId="5853EF25CE054F0F9D84E89428C34112">
    <w:name w:val="5853EF25CE054F0F9D84E89428C34112"/>
    <w:rsid w:val="004339CE"/>
  </w:style>
  <w:style w:type="paragraph" w:customStyle="1" w:styleId="CF04477696084DDAB29BA2F501AB4FAC">
    <w:name w:val="CF04477696084DDAB29BA2F501AB4FAC"/>
    <w:rsid w:val="004339CE"/>
  </w:style>
  <w:style w:type="paragraph" w:customStyle="1" w:styleId="8BCE31D79B51493FBA4A8E03DAA79487">
    <w:name w:val="8BCE31D79B51493FBA4A8E03DAA79487"/>
    <w:rsid w:val="004339CE"/>
  </w:style>
  <w:style w:type="paragraph" w:customStyle="1" w:styleId="8F690028C4EE4AC0BAC191572BB966F7">
    <w:name w:val="8F690028C4EE4AC0BAC191572BB966F7"/>
    <w:rsid w:val="004339CE"/>
  </w:style>
  <w:style w:type="paragraph" w:customStyle="1" w:styleId="B1F7DB9C622C4E96BE22BE7582F4F9D1">
    <w:name w:val="B1F7DB9C622C4E96BE22BE7582F4F9D1"/>
    <w:rsid w:val="004339CE"/>
  </w:style>
  <w:style w:type="paragraph" w:customStyle="1" w:styleId="6863EC52257A4D858C53005E16F767FC">
    <w:name w:val="6863EC52257A4D858C53005E16F767FC"/>
    <w:rsid w:val="004339CE"/>
  </w:style>
  <w:style w:type="paragraph" w:customStyle="1" w:styleId="8AAB550FE27046F0AF54A6A69E276C5D">
    <w:name w:val="8AAB550FE27046F0AF54A6A69E276C5D"/>
    <w:rsid w:val="004339CE"/>
  </w:style>
  <w:style w:type="paragraph" w:customStyle="1" w:styleId="75FEA8766A8D4FB598E67E51F48496EF">
    <w:name w:val="75FEA8766A8D4FB598E67E51F48496EF"/>
    <w:rsid w:val="00433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Kristófer, Jacob, Kasper and Skomantas</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141</TotalTime>
  <Pages>5</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Kristófer a</dc:creator>
  <cp:keywords/>
  <cp:lastModifiedBy>Kristófer Andersen</cp:lastModifiedBy>
  <cp:revision>18</cp:revision>
  <cp:lastPrinted>2006-08-01T17:47:00Z</cp:lastPrinted>
  <dcterms:created xsi:type="dcterms:W3CDTF">2018-05-29T08:55:00Z</dcterms:created>
  <dcterms:modified xsi:type="dcterms:W3CDTF">2018-05-29T13:02:00Z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